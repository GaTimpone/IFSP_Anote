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72A6659">
      <w:pPr>
        <w:jc w:val="center"/>
      </w:pPr>
      <w:r>
        <w:drawing>
          <wp:inline distT="0" distB="0" distL="0" distR="0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/>
    <w:p w14:paraId="5DAB6C7B"/>
    <w:p w14:paraId="02EB378F"/>
    <w:p w14:paraId="6A05A809"/>
    <w:p w14:paraId="5A39BBE3"/>
    <w:p w14:paraId="41C8F396"/>
    <w:p w14:paraId="72A3D3EC"/>
    <w:p w14:paraId="0D0B940D"/>
    <w:p w14:paraId="0E27B00A"/>
    <w:p w14:paraId="60061E4C"/>
    <w:p w14:paraId="44EAFD9C"/>
    <w:p w14:paraId="4B94D5A5"/>
    <w:p w14:paraId="3DEEC669"/>
    <w:p w14:paraId="3656B9AB"/>
    <w:p w14:paraId="45FB0818"/>
    <w:p w14:paraId="049F31CB"/>
    <w:p w14:paraId="53128261"/>
    <w:p w14:paraId="62486C05">
      <w:pPr>
        <w:tabs>
          <w:tab w:val="left" w:pos="4184"/>
        </w:tabs>
        <w:jc w:val="center"/>
        <w:rPr>
          <w:i/>
        </w:rPr>
      </w:pPr>
    </w:p>
    <w:p w14:paraId="0E8E3819">
      <w:r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46990</wp:posOffset>
                </wp:positionV>
                <wp:extent cx="7102475" cy="712470"/>
                <wp:effectExtent l="0" t="0" r="3175" b="0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id w:val="-1202546390"/>
                              <w:placeholder>
                                <w:docPart w:val="A455635A70EA429F823907C62604EE0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C00000"/>
                              </w:rPr>
                            </w:sdtEndPr>
                            <w:sdtContent>
                              <w:p w14:paraId="1144A376">
                                <w:pPr>
                                  <w:pStyle w:val="26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15pt;margin-top:3.7pt;height:56.1pt;width:559.25pt;z-index:251659264;mso-width-relative:page;mso-height-relative:page;" fillcolor="#FFFFFF" filled="t" stroked="f" coordsize="21600,21600" o:gfxdata="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wrC72AAAAAsB&#10;AAAPAAAAAAAAAAEAIAAAACIAAABkcnMvZG93bnJldi54bWxQSwECFAAUAAAACACHTuJAb33scxsC&#10;AAA9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id w:val="-1202546390"/>
                        <w:placeholder>
                          <w:docPart w:val="A455635A70EA429F823907C62604EE0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Fonts w:ascii="Segoe UI" w:hAnsi="Segoe UI" w:cs="Segoe UI"/>
                          <w:color w:val="C00000"/>
                        </w:rPr>
                      </w:sdtEndPr>
                      <w:sdtContent>
                        <w:p w14:paraId="1144A376">
                          <w:pPr>
                            <w:pStyle w:val="26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101652C"/>
    <w:p w14:paraId="4B99056E"/>
    <w:p w14:paraId="044E01A0">
      <w:r>
        <w:rPr>
          <w:i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sdtEndPr>
                            <w:sdtContent>
                              <w:p w14:paraId="40DF06BD">
                                <w:pPr>
                                  <w:pStyle w:val="26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8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81717" w:themeColor="background2" w:themeShade="1A"/>
                                    <w:sz w:val="32"/>
                                    <w:szCs w:val="32"/>
                                    <w:lang w:val="pt-BR"/>
                                  </w:rPr>
                                  <w:t>Versão 0.6</w:t>
                                </w:r>
                              </w:p>
                            </w:sdtContent>
                          </w:sdt>
                          <w:p w14:paraId="1299C43A">
                            <w:pPr>
                              <w:pStyle w:val="26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DDBEF00">
                            <w:pPr>
                              <w:pStyle w:val="24"/>
                              <w:jc w:val="right"/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4pt;margin-top:15.5pt;height:47.05pt;width:559.25pt;z-index:251660288;mso-width-relative:page;mso-height-relative:page;" fillcolor="#FFFFFF" filled="t" stroked="f" coordsize="21600,21600" o:gfxdata="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Kenh2QAAAAwB&#10;AAAPAAAAAAAAAAEAIAAAACIAAABkcnMvZG93bnJldi54bWxQSwECFAAUAAAACACHTuJAQj1bAxoC&#10;AAA9BAAADgAAAAAAAAABACAAAAAo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  <w:alias w:val="Assunto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</w:sdtEndPr>
                      <w:sdtContent>
                        <w:p w14:paraId="40DF06BD">
                          <w:pPr>
                            <w:pStyle w:val="26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8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81717" w:themeColor="background2" w:themeShade="1A"/>
                              <w:sz w:val="32"/>
                              <w:szCs w:val="32"/>
                              <w:lang w:val="pt-BR"/>
                            </w:rPr>
                            <w:t>Versão 0.6</w:t>
                          </w:r>
                        </w:p>
                      </w:sdtContent>
                    </w:sdt>
                    <w:p w14:paraId="1299C43A">
                      <w:pPr>
                        <w:pStyle w:val="26"/>
                        <w:jc w:val="right"/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</w:pPr>
                    </w:p>
                    <w:p w14:paraId="4DDBEF00">
                      <w:pPr>
                        <w:pStyle w:val="24"/>
                        <w:jc w:val="right"/>
                        <w:rPr>
                          <w:rFonts w:ascii="Segoe UI" w:hAnsi="Segoe UI" w:cs="Segoe UI"/>
                          <w:color w:val="18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B78278"/>
    <w:p w14:paraId="1FC39945"/>
    <w:p w14:paraId="0562CB0E"/>
    <w:p w14:paraId="34CE0A41"/>
    <w:p w14:paraId="62EBF3C5"/>
    <w:p w14:paraId="6D98A12B">
      <w:r>
        <w:tab/>
      </w:r>
    </w:p>
    <w:p w14:paraId="2946DB82"/>
    <w:p w14:paraId="5997CC1D"/>
    <w:p w14:paraId="110FFD37"/>
    <w:p w14:paraId="6B699379"/>
    <w:p w14:paraId="3FE9F23F"/>
    <w:p w14:paraId="1F72F646"/>
    <w:p w14:paraId="08CE6F91"/>
    <w:p w14:paraId="61CDCEAD"/>
    <w:p w14:paraId="6BB9E253"/>
    <w:p w14:paraId="23DE523C"/>
    <w:p w14:paraId="52E56223"/>
    <w:p w14:paraId="07547A01">
      <w:pPr>
        <w:tabs>
          <w:tab w:val="left" w:pos="3700"/>
        </w:tabs>
      </w:pPr>
      <w:r>
        <w:tab/>
      </w:r>
    </w:p>
    <w:p w14:paraId="6143B6E3">
      <w:pPr>
        <w:tabs>
          <w:tab w:val="left" w:pos="3700"/>
        </w:tabs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7" w:h="16840"/>
          <w:pgMar w:top="851" w:right="851" w:bottom="851" w:left="1418" w:header="851" w:footer="851" w:gutter="0"/>
          <w:cols w:space="708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40"/>
                              </w:rPr>
                              <w:alias w:val="Gestor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40"/>
                              </w:rPr>
                            </w:sdtEndPr>
                            <w:sdtContent>
                              <w:p w14:paraId="54DA695B">
                                <w:pPr>
                                  <w:pStyle w:val="26"/>
                                  <w:jc w:val="center"/>
                                  <w:rPr>
                                    <w:rFonts w:ascii="Segoe UI" w:hAnsi="Segoe UI" w:cs="Segoe UI"/>
                                    <w:color w:val="18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81717" w:themeColor="background2" w:themeShade="1A"/>
                                    <w:sz w:val="40"/>
                                  </w:rPr>
                                  <w:t>IFSP_Anote</w:t>
                                </w:r>
                              </w:p>
                            </w:sdtContent>
                          </w:sdt>
                          <w:p w14:paraId="5043CB0F">
                            <w:pPr>
                              <w:pStyle w:val="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59.15pt;margin-top:23pt;height:33.55pt;width:572.4pt;z-index:251661312;mso-width-relative:page;mso-height-relative:page;" fillcolor="#FFFFFF" filled="t" stroked="f" coordsize="21600,21600" o:gfxdata="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6RcgTaAAAA&#10;DAEAAA8AAAAAAAAAAQAgAAAAIgAAAGRycy9kb3ducmV2LnhtbFBLAQIUABQAAAAIAIdO4kAQ9jjy&#10;GwIAAD0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81717" w:themeColor="background2" w:themeShade="1A"/>
                          <w:sz w:val="40"/>
                        </w:rPr>
                        <w:alias w:val="Gestor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>
                        <w:rPr>
                          <w:rFonts w:ascii="Segoe UI" w:hAnsi="Segoe UI" w:cs="Segoe UI"/>
                          <w:color w:val="181717" w:themeColor="background2" w:themeShade="1A"/>
                          <w:sz w:val="40"/>
                        </w:rPr>
                      </w:sdtEndPr>
                      <w:sdtContent>
                        <w:p w14:paraId="54DA695B">
                          <w:pPr>
                            <w:pStyle w:val="26"/>
                            <w:jc w:val="center"/>
                            <w:rPr>
                              <w:rFonts w:ascii="Segoe UI" w:hAnsi="Segoe UI" w:cs="Segoe UI"/>
                              <w:color w:val="18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81717" w:themeColor="background2" w:themeShade="1A"/>
                              <w:sz w:val="40"/>
                            </w:rPr>
                            <w:t>IFSP_Anote</w:t>
                          </w:r>
                        </w:p>
                      </w:sdtContent>
                    </w:sdt>
                    <w:p w14:paraId="5043CB0F">
                      <w:pPr>
                        <w:pStyle w:val="26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2A6B18B">
      <w:pPr>
        <w:pStyle w:val="19"/>
        <w:jc w:val="center"/>
      </w:pPr>
      <w:r>
        <w:t>Histórico de Revisões</w:t>
      </w:r>
    </w:p>
    <w:tbl>
      <w:tblPr>
        <w:tblStyle w:val="12"/>
        <w:tblW w:w="972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0"/>
        <w:gridCol w:w="1080"/>
        <w:gridCol w:w="4680"/>
        <w:gridCol w:w="2410"/>
      </w:tblGrid>
      <w:tr w14:paraId="5762E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shd w:val="clear" w:color="auto" w:fill="C00000"/>
          </w:tcPr>
          <w:p w14:paraId="51A59785">
            <w:pPr>
              <w:pStyle w:val="34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9470D07">
            <w:pPr>
              <w:pStyle w:val="34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212251CE">
            <w:pPr>
              <w:pStyle w:val="34"/>
              <w:spacing w:line="260" w:lineRule="exact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C320DDC">
            <w:pPr>
              <w:pStyle w:val="34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Autor</w:t>
            </w:r>
          </w:p>
        </w:tc>
      </w:tr>
      <w:tr w14:paraId="0CF68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41D86248">
            <w:pPr>
              <w:pStyle w:val="34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[07/05/2025]</w:t>
            </w:r>
          </w:p>
        </w:tc>
        <w:tc>
          <w:tcPr>
            <w:tcW w:w="1080" w:type="dxa"/>
          </w:tcPr>
          <w:p w14:paraId="3619F062">
            <w:pPr>
              <w:pStyle w:val="34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[0.1]</w:t>
            </w:r>
          </w:p>
        </w:tc>
        <w:tc>
          <w:tcPr>
            <w:tcW w:w="4680" w:type="dxa"/>
          </w:tcPr>
          <w:p w14:paraId="67A3A5CF">
            <w:pPr>
              <w:pStyle w:val="34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Preenchimento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Introdução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Problema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para validação posterior.</w:t>
            </w:r>
          </w:p>
        </w:tc>
        <w:tc>
          <w:tcPr>
            <w:tcW w:w="2410" w:type="dxa"/>
          </w:tcPr>
          <w:p w14:paraId="52359110">
            <w:pPr>
              <w:pStyle w:val="34"/>
              <w:spacing w:line="230" w:lineRule="atLeas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  <w:tr w14:paraId="2578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649403B0">
            <w:pPr>
              <w:pStyle w:val="34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[14/05/2025]</w:t>
            </w:r>
          </w:p>
        </w:tc>
        <w:tc>
          <w:tcPr>
            <w:tcW w:w="1080" w:type="dxa"/>
          </w:tcPr>
          <w:p w14:paraId="7305511E">
            <w:pPr>
              <w:pStyle w:val="34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[0.2]</w:t>
            </w:r>
          </w:p>
        </w:tc>
        <w:tc>
          <w:tcPr>
            <w:tcW w:w="4680" w:type="dxa"/>
          </w:tcPr>
          <w:p w14:paraId="48046D8A">
            <w:pPr>
              <w:pStyle w:val="34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Atualização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Resumo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Negócio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preenchimento de lacunas.</w:t>
            </w:r>
          </w:p>
        </w:tc>
        <w:tc>
          <w:tcPr>
            <w:tcW w:w="2410" w:type="dxa"/>
          </w:tcPr>
          <w:p w14:paraId="350C49B4">
            <w:pPr>
              <w:pStyle w:val="34"/>
              <w:spacing w:line="230" w:lineRule="atLeast"/>
              <w:ind w:left="83" w:right="676"/>
              <w:rPr>
                <w:i/>
                <w:sz w:val="20"/>
              </w:rPr>
            </w:pPr>
            <w:r>
              <w:rPr>
                <w:i/>
                <w:sz w:val="20"/>
              </w:rPr>
              <w:t>Vitória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Bitencourte </w:t>
            </w:r>
            <w:r>
              <w:rPr>
                <w:i/>
                <w:spacing w:val="-2"/>
                <w:sz w:val="20"/>
              </w:rPr>
              <w:t>Galliac</w:t>
            </w:r>
          </w:p>
        </w:tc>
      </w:tr>
      <w:tr w14:paraId="4E5B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18D58143">
            <w:pPr>
              <w:pStyle w:val="34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[16/05/2025]</w:t>
            </w:r>
          </w:p>
        </w:tc>
        <w:tc>
          <w:tcPr>
            <w:tcW w:w="1080" w:type="dxa"/>
          </w:tcPr>
          <w:p w14:paraId="68E71B45">
            <w:pPr>
              <w:pStyle w:val="34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{0.3}</w:t>
            </w:r>
          </w:p>
        </w:tc>
        <w:tc>
          <w:tcPr>
            <w:tcW w:w="4680" w:type="dxa"/>
          </w:tcPr>
          <w:p w14:paraId="500FD797">
            <w:pPr>
              <w:pStyle w:val="34"/>
              <w:spacing w:line="228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das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restrições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Projeto</w:t>
            </w:r>
          </w:p>
        </w:tc>
        <w:tc>
          <w:tcPr>
            <w:tcW w:w="2410" w:type="dxa"/>
          </w:tcPr>
          <w:p w14:paraId="4533CA33">
            <w:pPr>
              <w:pStyle w:val="34"/>
              <w:spacing w:line="228" w:lineRule="exact"/>
              <w:ind w:left="31" w:right="3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João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Pedro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Barreto</w:t>
            </w:r>
          </w:p>
        </w:tc>
      </w:tr>
      <w:tr w14:paraId="0FE43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3B565452">
            <w:pPr>
              <w:pStyle w:val="34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[20/05/2025]</w:t>
            </w:r>
          </w:p>
        </w:tc>
        <w:tc>
          <w:tcPr>
            <w:tcW w:w="1080" w:type="dxa"/>
          </w:tcPr>
          <w:p w14:paraId="7DFF2641">
            <w:pPr>
              <w:pStyle w:val="34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{0.4}</w:t>
            </w:r>
          </w:p>
        </w:tc>
        <w:tc>
          <w:tcPr>
            <w:tcW w:w="4680" w:type="dxa"/>
          </w:tcPr>
          <w:p w14:paraId="0532D0E5">
            <w:pPr>
              <w:pStyle w:val="34"/>
              <w:spacing w:line="230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um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Usuário,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Riscos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da </w:t>
            </w:r>
            <w:r>
              <w:rPr>
                <w:i/>
                <w:spacing w:val="-2"/>
                <w:sz w:val="20"/>
              </w:rPr>
              <w:t>Documentação</w:t>
            </w:r>
          </w:p>
        </w:tc>
        <w:tc>
          <w:tcPr>
            <w:tcW w:w="2410" w:type="dxa"/>
          </w:tcPr>
          <w:p w14:paraId="1CF947A0">
            <w:pPr>
              <w:pStyle w:val="34"/>
              <w:spacing w:line="23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  <w:tr w14:paraId="0E90D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 w14:paraId="69C02E45">
            <w:pPr>
              <w:pStyle w:val="34"/>
              <w:spacing w:line="228" w:lineRule="exact"/>
              <w:ind w:left="26"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>[09/10/2025]</w:t>
            </w:r>
          </w:p>
        </w:tc>
        <w:tc>
          <w:tcPr>
            <w:tcW w:w="1080" w:type="dxa"/>
          </w:tcPr>
          <w:p w14:paraId="017C3887">
            <w:pPr>
              <w:pStyle w:val="34"/>
              <w:spacing w:line="228" w:lineRule="exact"/>
              <w:ind w:left="26"/>
              <w:jc w:val="center"/>
              <w:rPr>
                <w:i/>
                <w:spacing w:val="-2"/>
                <w:sz w:val="20"/>
              </w:rPr>
            </w:pPr>
            <w:r>
              <w:rPr>
                <w:i/>
                <w:spacing w:val="-2"/>
                <w:sz w:val="20"/>
              </w:rPr>
              <w:t>{0.5}</w:t>
            </w:r>
          </w:p>
        </w:tc>
        <w:tc>
          <w:tcPr>
            <w:tcW w:w="4680" w:type="dxa"/>
          </w:tcPr>
          <w:p w14:paraId="32F48CC5">
            <w:pPr>
              <w:pStyle w:val="34"/>
              <w:spacing w:line="230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Mudança na descrição do problema e no template</w:t>
            </w:r>
          </w:p>
        </w:tc>
        <w:tc>
          <w:tcPr>
            <w:tcW w:w="2410" w:type="dxa"/>
          </w:tcPr>
          <w:p w14:paraId="6FA6E8D5">
            <w:pPr>
              <w:pStyle w:val="34"/>
              <w:spacing w:line="23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Pedro Afonso Pinto Moraes Santos</w:t>
            </w:r>
          </w:p>
        </w:tc>
      </w:tr>
      <w:tr w14:paraId="78893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1550" w:type="dxa"/>
          </w:tcPr>
          <w:p w14:paraId="669AA010">
            <w:pPr>
              <w:pStyle w:val="34"/>
              <w:spacing w:line="228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[13/10/2025]</w:t>
            </w:r>
          </w:p>
        </w:tc>
        <w:tc>
          <w:tcPr>
            <w:tcW w:w="1080" w:type="dxa"/>
          </w:tcPr>
          <w:p w14:paraId="5807E3DB">
            <w:pPr>
              <w:pStyle w:val="34"/>
              <w:spacing w:line="228" w:lineRule="exact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{0.6}</w:t>
            </w:r>
          </w:p>
        </w:tc>
        <w:tc>
          <w:tcPr>
            <w:tcW w:w="4680" w:type="dxa"/>
          </w:tcPr>
          <w:p w14:paraId="6223F308">
            <w:pPr>
              <w:pStyle w:val="34"/>
              <w:spacing w:line="230" w:lineRule="exac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Mudança na Introdução e nas Restrições</w:t>
            </w:r>
          </w:p>
        </w:tc>
        <w:tc>
          <w:tcPr>
            <w:tcW w:w="2410" w:type="dxa"/>
          </w:tcPr>
          <w:p w14:paraId="27ED668C">
            <w:pPr>
              <w:pStyle w:val="34"/>
              <w:spacing w:line="230" w:lineRule="exact"/>
              <w:rPr>
                <w:rFonts w:hint="default"/>
                <w:i/>
                <w:iCs/>
                <w:sz w:val="20"/>
                <w:szCs w:val="20"/>
                <w:lang w:val="pt-BR"/>
              </w:rPr>
            </w:pPr>
            <w:r>
              <w:rPr>
                <w:rFonts w:hint="default"/>
                <w:i/>
                <w:iCs/>
                <w:sz w:val="20"/>
                <w:szCs w:val="20"/>
                <w:lang w:val="pt-BR"/>
              </w:rPr>
              <w:t>Pedro Afonso Pinto Moraes Santos</w:t>
            </w:r>
          </w:p>
        </w:tc>
      </w:tr>
    </w:tbl>
    <w:p w14:paraId="6537F28F"/>
    <w:p w14:paraId="44A1A359">
      <w:pPr>
        <w:pStyle w:val="19"/>
        <w:jc w:val="center"/>
      </w:pPr>
      <w:bookmarkStart w:id="23" w:name="_GoBack"/>
      <w:bookmarkEnd w:id="23"/>
      <w:r>
        <w:br w:type="page"/>
      </w:r>
      <w:r>
        <w:t>SUMÁRIO</w:t>
      </w:r>
    </w:p>
    <w:p w14:paraId="3B2DED66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>
        <w:fldChar w:fldCharType="begin"/>
      </w:r>
      <w:r>
        <w:instrText xml:space="preserve"> HYPERLINK \l "_Toc41559909" </w:instrText>
      </w:r>
      <w:r>
        <w:fldChar w:fldCharType="separate"/>
      </w:r>
      <w:r>
        <w:rPr>
          <w:rStyle w:val="14"/>
        </w:rPr>
        <w:t>1. Introdução</w:t>
      </w:r>
      <w:r>
        <w:tab/>
      </w:r>
      <w:r>
        <w:fldChar w:fldCharType="begin"/>
      </w:r>
      <w:r>
        <w:instrText xml:space="preserve"> PAGEREF _Toc41559909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4EF81DE">
      <w:pPr>
        <w:pStyle w:val="15"/>
        <w:rPr>
          <w:rFonts w:asciiTheme="minorHAnsi" w:hAnsiTheme="minorHAnsi" w:eastAsiaTheme="minorEastAsia" w:cstheme="minorBidi"/>
          <w:bC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"_Toc41559910" </w:instrText>
      </w:r>
      <w:r>
        <w:fldChar w:fldCharType="separate"/>
      </w:r>
      <w:r>
        <w:rPr>
          <w:rStyle w:val="14"/>
          <w:lang w:val="pt-PT"/>
        </w:rPr>
        <w:t>1.1. Resumo do Negócio</w:t>
      </w:r>
      <w:r>
        <w:tab/>
      </w:r>
      <w:r>
        <w:fldChar w:fldCharType="begin"/>
      </w:r>
      <w:r>
        <w:instrText xml:space="preserve"> PAGEREF _Toc41559910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D201B35">
      <w:pPr>
        <w:pStyle w:val="15"/>
        <w:rPr>
          <w:rFonts w:asciiTheme="minorHAnsi" w:hAnsiTheme="minorHAnsi" w:eastAsiaTheme="minorEastAsia" w:cstheme="minorBidi"/>
          <w:bC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"_Toc41559911" </w:instrText>
      </w:r>
      <w:r>
        <w:fldChar w:fldCharType="separate"/>
      </w:r>
      <w:r>
        <w:rPr>
          <w:rStyle w:val="14"/>
          <w:lang w:val="pt-PT"/>
        </w:rPr>
        <w:t>1.2. Objetivo do Sistema</w:t>
      </w:r>
      <w:r>
        <w:tab/>
      </w:r>
      <w:r>
        <w:fldChar w:fldCharType="begin"/>
      </w:r>
      <w:r>
        <w:instrText xml:space="preserve"> PAGEREF _Toc41559911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82E3043">
      <w:pPr>
        <w:pStyle w:val="15"/>
        <w:rPr>
          <w:rFonts w:asciiTheme="minorHAnsi" w:hAnsiTheme="minorHAnsi" w:eastAsiaTheme="minorEastAsia" w:cstheme="minorBidi"/>
          <w:bC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"_Toc41559912" </w:instrText>
      </w:r>
      <w:r>
        <w:fldChar w:fldCharType="separate"/>
      </w:r>
      <w:r>
        <w:rPr>
          <w:rStyle w:val="14"/>
          <w:lang w:val="pt-PT"/>
        </w:rPr>
        <w:t>1.3. Glossário</w:t>
      </w:r>
      <w:r>
        <w:tab/>
      </w:r>
      <w:r>
        <w:fldChar w:fldCharType="begin"/>
      </w:r>
      <w:r>
        <w:instrText xml:space="preserve"> PAGEREF _Toc41559912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85C2ABA">
      <w:pPr>
        <w:pStyle w:val="15"/>
        <w:rPr>
          <w:rFonts w:asciiTheme="minorHAnsi" w:hAnsiTheme="minorHAnsi" w:eastAsiaTheme="minorEastAsia" w:cstheme="minorBidi"/>
          <w:bC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"_Toc41559913" </w:instrText>
      </w:r>
      <w:r>
        <w:fldChar w:fldCharType="separate"/>
      </w:r>
      <w:r>
        <w:rPr>
          <w:rStyle w:val="14"/>
          <w:lang w:val="pt-PT"/>
        </w:rPr>
        <w:t>1.4. Referências</w:t>
      </w:r>
      <w:r>
        <w:tab/>
      </w:r>
      <w:r>
        <w:fldChar w:fldCharType="begin"/>
      </w:r>
      <w:r>
        <w:instrText xml:space="preserve"> PAGEREF _Toc41559913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AF7743B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"_Toc41559914" </w:instrText>
      </w:r>
      <w:r>
        <w:fldChar w:fldCharType="separate"/>
      </w:r>
      <w:r>
        <w:rPr>
          <w:rStyle w:val="14"/>
        </w:rPr>
        <w:t>2. Problema</w:t>
      </w:r>
      <w:r>
        <w:tab/>
      </w:r>
      <w:r>
        <w:fldChar w:fldCharType="begin"/>
      </w:r>
      <w:r>
        <w:instrText xml:space="preserve"> PAGEREF _Toc41559914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04A13F2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"_Toc41559915" </w:instrText>
      </w:r>
      <w:r>
        <w:fldChar w:fldCharType="separate"/>
      </w:r>
      <w:r>
        <w:rPr>
          <w:rStyle w:val="14"/>
          <w:lang w:val="pt-PT"/>
        </w:rPr>
        <w:t>3. Usuários</w:t>
      </w:r>
      <w:r>
        <w:tab/>
      </w:r>
      <w:r>
        <w:fldChar w:fldCharType="begin"/>
      </w:r>
      <w:r>
        <w:instrText xml:space="preserve"> PAGEREF _Toc41559915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3D1AC666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"_Toc41559916" </w:instrText>
      </w:r>
      <w:r>
        <w:fldChar w:fldCharType="separate"/>
      </w:r>
      <w:r>
        <w:rPr>
          <w:rStyle w:val="14"/>
          <w:lang w:val="pt-PT"/>
        </w:rPr>
        <w:t>4. Restrições Impostas</w:t>
      </w:r>
      <w:r>
        <w:tab/>
      </w:r>
      <w:r>
        <w:fldChar w:fldCharType="begin"/>
      </w:r>
      <w:r>
        <w:instrText xml:space="preserve"> PAGEREF _Toc41559916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E2B6F70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"_Toc41559917" </w:instrText>
      </w:r>
      <w:r>
        <w:fldChar w:fldCharType="separate"/>
      </w:r>
      <w:r>
        <w:rPr>
          <w:rStyle w:val="14"/>
          <w:lang w:val="pt-PT"/>
        </w:rPr>
        <w:t>5. Riscos</w:t>
      </w:r>
      <w:r>
        <w:tab/>
      </w:r>
      <w:r>
        <w:fldChar w:fldCharType="begin"/>
      </w:r>
      <w:r>
        <w:instrText xml:space="preserve"> PAGEREF _Toc41559917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5B8DE39"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"_Toc41559918" </w:instrText>
      </w:r>
      <w:r>
        <w:fldChar w:fldCharType="separate"/>
      </w:r>
      <w:r>
        <w:rPr>
          <w:rStyle w:val="14"/>
          <w:lang w:val="pt-PT"/>
        </w:rPr>
        <w:t>6. Requisitos de Documentação</w:t>
      </w:r>
      <w:r>
        <w:tab/>
      </w:r>
      <w:r>
        <w:fldChar w:fldCharType="begin"/>
      </w:r>
      <w:r>
        <w:instrText xml:space="preserve"> PAGEREF _Toc41559918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9D6B04F">
      <w:pPr>
        <w:spacing w:before="120" w:after="120"/>
      </w:pPr>
      <w:r>
        <w:fldChar w:fldCharType="end"/>
      </w:r>
      <w:r>
        <w:t xml:space="preserve"> </w:t>
      </w:r>
    </w:p>
    <w:p w14:paraId="28E8BE6E">
      <w:pPr>
        <w:pStyle w:val="2"/>
      </w:pPr>
      <w:r>
        <w:br w:type="page"/>
      </w:r>
      <w:bookmarkStart w:id="0" w:name="_Toc102790895"/>
      <w:bookmarkEnd w:id="0"/>
      <w:bookmarkStart w:id="1" w:name="_Toc98043208"/>
      <w:bookmarkEnd w:id="1"/>
      <w:bookmarkStart w:id="2" w:name="_Toc98042874"/>
      <w:bookmarkEnd w:id="2"/>
      <w:bookmarkStart w:id="3" w:name="_Toc98043498"/>
      <w:bookmarkEnd w:id="3"/>
      <w:bookmarkStart w:id="4" w:name="_Toc98043106"/>
      <w:bookmarkEnd w:id="4"/>
      <w:bookmarkStart w:id="5" w:name="_Toc98043531"/>
      <w:bookmarkEnd w:id="5"/>
      <w:bookmarkStart w:id="6" w:name="_Toc98043036"/>
      <w:bookmarkEnd w:id="6"/>
      <w:bookmarkStart w:id="7" w:name="_Toc98043560"/>
      <w:bookmarkEnd w:id="7"/>
      <w:bookmarkStart w:id="8" w:name="_Toc102790925"/>
      <w:bookmarkEnd w:id="8"/>
      <w:bookmarkStart w:id="9" w:name="_Toc98043177"/>
      <w:bookmarkEnd w:id="9"/>
      <w:bookmarkStart w:id="10" w:name="_Toc98043458"/>
      <w:bookmarkEnd w:id="10"/>
      <w:bookmarkStart w:id="11" w:name="_Toc98043609"/>
      <w:bookmarkEnd w:id="11"/>
      <w:bookmarkStart w:id="12" w:name="_Toc98043249"/>
      <w:bookmarkEnd w:id="12"/>
      <w:bookmarkStart w:id="13" w:name="_Toc41559909"/>
      <w:r>
        <w:t>Introdução</w:t>
      </w:r>
      <w:bookmarkEnd w:id="13"/>
    </w:p>
    <w:p w14:paraId="27C71607">
      <w:pPr>
        <w:pStyle w:val="3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6493CC63">
      <w:pPr>
        <w:spacing w:before="240" w:beforeAutospacing="0" w:after="240" w:afterAutospacing="0"/>
      </w:pPr>
      <w:r>
        <w:rPr>
          <w:rFonts w:ascii="Arial" w:hAnsi="Arial" w:eastAsia="Arial" w:cs="Arial"/>
          <w:sz w:val="20"/>
          <w:szCs w:val="20"/>
          <w:lang w:val="pt-PT"/>
        </w:rPr>
        <w:t>Atualmente, o processo de criação e gerenciamento de anotações, tanto no contexto acadêmico quanto pessoal, é caracterizado pela utilização de métodos fragmentados — como cadernos físicos ou aplicativos genéricos que não oferecem recursos de categorização e recuperação estruturada de informações. Essa dispersão compromete a eficiência e a continuidade do processo de aprendizagem, resultando em perda de dados, baixa produtividade e dificuldades na organização do conhecimento.</w:t>
      </w:r>
    </w:p>
    <w:p w14:paraId="69A3C2BE">
      <w:pPr>
        <w:spacing w:before="240" w:beforeAutospacing="0" w:after="240" w:afterAutospacing="0"/>
      </w:pPr>
      <w:r>
        <w:rPr>
          <w:rFonts w:ascii="Arial" w:hAnsi="Arial" w:eastAsia="Arial" w:cs="Arial"/>
          <w:sz w:val="20"/>
          <w:szCs w:val="20"/>
          <w:lang w:val="pt-PT"/>
        </w:rPr>
        <w:t xml:space="preserve">O </w:t>
      </w:r>
      <w:r>
        <w:rPr>
          <w:rFonts w:ascii="Arial" w:hAnsi="Arial" w:eastAsia="Arial" w:cs="Arial"/>
          <w:b/>
          <w:bCs/>
          <w:sz w:val="20"/>
          <w:szCs w:val="20"/>
          <w:lang w:val="pt-PT"/>
        </w:rPr>
        <w:t>IFSP_Anote</w:t>
      </w:r>
      <w:r>
        <w:rPr>
          <w:rFonts w:ascii="Arial" w:hAnsi="Arial" w:eastAsia="Arial" w:cs="Arial"/>
          <w:sz w:val="20"/>
          <w:szCs w:val="20"/>
          <w:lang w:val="pt-PT"/>
        </w:rPr>
        <w:t xml:space="preserve"> propõe digitalizar e sistematizar esse processo de negócio, oferecendo um ambiente centralizado para registro, organização e consulta de anotações. Por meio de uma interface simplificada e acessível, o sistema busca reduzir redundâncias, garantir persistência das informações e promover maior eficiência operacional no gerenciamento de conteúdos pessoais e educacionais.</w:t>
      </w:r>
    </w:p>
    <w:p w14:paraId="4CA89E17">
      <w:pPr>
        <w:rPr>
          <w:lang w:val="pt-PT"/>
        </w:rPr>
      </w:pPr>
    </w:p>
    <w:p w14:paraId="3C6A4FC9">
      <w:pPr>
        <w:pStyle w:val="3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5AE0D9F4">
      <w:pPr>
        <w:spacing w:before="240" w:beforeAutospacing="0" w:after="240" w:afterAutospacing="0"/>
      </w:pPr>
      <w:r>
        <w:rPr>
          <w:lang w:val="pt-PT"/>
        </w:rPr>
        <w:t xml:space="preserve">O </w:t>
      </w:r>
      <w:r>
        <w:rPr>
          <w:b/>
          <w:bCs/>
          <w:lang w:val="pt-PT"/>
        </w:rPr>
        <w:t>objetivo do sistema IFSP_Anote</w:t>
      </w:r>
      <w:r>
        <w:rPr>
          <w:lang w:val="pt-PT"/>
        </w:rPr>
        <w:t xml:space="preserve"> é desenvolver uma aplicação web que permita ao usuário criar, editar, classificar e exportar anotações de forma prática e segura. O sistema deve oferecer </w:t>
      </w:r>
      <w:r>
        <w:rPr>
          <w:b/>
          <w:bCs/>
          <w:lang w:val="pt-PT"/>
        </w:rPr>
        <w:t>usabilidade, acessibilidade e confiabilidade</w:t>
      </w:r>
      <w:r>
        <w:rPr>
          <w:lang w:val="pt-PT"/>
        </w:rPr>
        <w:t xml:space="preserve">, com foco na simplicidade da experiência do usuário e na </w:t>
      </w:r>
      <w:r>
        <w:rPr>
          <w:b/>
          <w:bCs/>
          <w:lang w:val="pt-PT"/>
        </w:rPr>
        <w:t>garantia de persistência dos dados</w:t>
      </w:r>
      <w:r>
        <w:rPr>
          <w:lang w:val="pt-PT"/>
        </w:rPr>
        <w:t>.</w:t>
      </w:r>
    </w:p>
    <w:p w14:paraId="64B59A08">
      <w:pPr>
        <w:spacing w:before="240" w:beforeAutospacing="0" w:after="240" w:afterAutospacing="0"/>
      </w:pPr>
      <w:r>
        <w:rPr>
          <w:lang w:val="pt-PT"/>
        </w:rPr>
        <w:t>Entre os principais objetivos específicos estão:</w:t>
      </w:r>
    </w:p>
    <w:p w14:paraId="0B0B7A6C">
      <w:pPr>
        <w:pStyle w:val="35"/>
        <w:numPr>
          <w:ilvl w:val="0"/>
          <w:numId w:val="4"/>
        </w:numPr>
        <w:spacing w:before="240" w:beforeAutospacing="0" w:after="240" w:afterAutospacing="0"/>
        <w:rPr>
          <w:lang w:val="pt-PT"/>
        </w:rPr>
      </w:pPr>
      <w:r>
        <w:rPr>
          <w:lang w:val="pt-PT"/>
        </w:rPr>
        <w:t>Facilitar o registro e a organização de anotações pessoais e acadêmicas;</w:t>
      </w:r>
    </w:p>
    <w:p w14:paraId="654D9F86">
      <w:pPr>
        <w:pStyle w:val="35"/>
        <w:numPr>
          <w:ilvl w:val="0"/>
          <w:numId w:val="4"/>
        </w:numPr>
        <w:spacing w:before="240" w:beforeAutospacing="0" w:after="240" w:afterAutospacing="0"/>
        <w:rPr>
          <w:lang w:val="pt-PT"/>
        </w:rPr>
      </w:pPr>
      <w:r>
        <w:rPr>
          <w:lang w:val="pt-PT"/>
        </w:rPr>
        <w:t>Permitir categorização e diferenciação visual por cores e pastas;</w:t>
      </w:r>
    </w:p>
    <w:p w14:paraId="1283192A">
      <w:pPr>
        <w:spacing w:before="240" w:beforeAutospacing="0" w:after="240" w:afterAutospacing="0"/>
      </w:pPr>
      <w:r>
        <w:rPr>
          <w:lang w:val="pt-PT"/>
        </w:rPr>
        <w:t>Dessa forma, o sistema visa aprimorar a gestão de anotações e oferecer um ambiente digital eficiente e acessível, atendendo às necessidades de estudantes e profissionais que buscam simplicidade sem abrir mão da segurança e da integridade dos dados.</w:t>
      </w:r>
    </w:p>
    <w:p w14:paraId="6DFB9E20">
      <w:pPr>
        <w:pStyle w:val="17"/>
        <w:spacing w:before="130"/>
      </w:pPr>
      <w:bookmarkStart w:id="16" w:name="_Toc41559912"/>
    </w:p>
    <w:p w14:paraId="4D482A70">
      <w:pPr>
        <w:pStyle w:val="3"/>
        <w:rPr>
          <w:lang w:val="pt-PT"/>
        </w:rPr>
      </w:pPr>
      <w:r>
        <w:rPr>
          <w:lang w:val="pt-PT"/>
        </w:rPr>
        <w:t>Glossário</w:t>
      </w:r>
      <w:bookmarkEnd w:id="16"/>
    </w:p>
    <w:p w14:paraId="67FCA1A0">
      <w:pPr>
        <w:pStyle w:val="28"/>
        <w:rPr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Não</w:t>
      </w:r>
      <w:r>
        <w:rPr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Aplica</w:t>
      </w:r>
    </w:p>
    <w:p w14:paraId="1A8A572A">
      <w:pPr>
        <w:pStyle w:val="3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27CE8773">
      <w:pPr>
        <w:pStyle w:val="17"/>
      </w:pPr>
      <w:r>
        <w:fldChar w:fldCharType="begin"/>
      </w:r>
      <w:r>
        <w:instrText xml:space="preserve"> HYPERLINK "https://www.notion.com/pt/help/guides/category/documentation" </w:instrText>
      </w:r>
      <w:r>
        <w:fldChar w:fldCharType="separate"/>
      </w:r>
      <w:r>
        <w:rPr>
          <w:rStyle w:val="14"/>
        </w:rPr>
        <w:t>https://www.notion.com/pt/help/guides/category/documentation</w:t>
      </w:r>
      <w:r>
        <w:rPr>
          <w:rStyle w:val="14"/>
        </w:rPr>
        <w:fldChar w:fldCharType="end"/>
      </w:r>
    </w:p>
    <w:p w14:paraId="6A718130">
      <w:pPr>
        <w:pStyle w:val="17"/>
      </w:pPr>
      <w:r>
        <w:fldChar w:fldCharType="begin"/>
      </w:r>
      <w:r>
        <w:instrText xml:space="preserve"> HYPERLINK "https://docs.obsidian.md/Home" </w:instrText>
      </w:r>
      <w:r>
        <w:fldChar w:fldCharType="separate"/>
      </w:r>
      <w:r>
        <w:rPr>
          <w:rStyle w:val="14"/>
        </w:rPr>
        <w:t>https://docs.obsidian.md/Home</w:t>
      </w:r>
      <w:r>
        <w:rPr>
          <w:rStyle w:val="14"/>
        </w:rPr>
        <w:fldChar w:fldCharType="end"/>
      </w:r>
    </w:p>
    <w:p w14:paraId="70DF9E56">
      <w:pPr>
        <w:rPr>
          <w:lang w:val="pt-PT"/>
        </w:rPr>
      </w:pPr>
    </w:p>
    <w:p w14:paraId="44E871BC">
      <w:pPr>
        <w:tabs>
          <w:tab w:val="left" w:pos="3700"/>
        </w:tabs>
        <w:sectPr>
          <w:headerReference r:id="rId8" w:type="first"/>
          <w:footerReference r:id="rId10" w:type="first"/>
          <w:headerReference r:id="rId7" w:type="default"/>
          <w:footerReference r:id="rId9" w:type="default"/>
          <w:pgSz w:w="11907" w:h="16840"/>
          <w:pgMar w:top="851" w:right="851" w:bottom="851" w:left="1418" w:header="851" w:footer="851" w:gutter="0"/>
          <w:cols w:space="708" w:num="1"/>
          <w:docGrid w:linePitch="360" w:charSpace="0"/>
        </w:sectPr>
      </w:pPr>
    </w:p>
    <w:p w14:paraId="01161C5A">
      <w:pPr>
        <w:pStyle w:val="2"/>
      </w:pPr>
      <w:bookmarkStart w:id="18" w:name="_Toc41559914"/>
      <w:r>
        <w:t>Problema</w:t>
      </w:r>
      <w:bookmarkEnd w:id="18"/>
    </w:p>
    <w:p w14:paraId="144A5D23"/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2120"/>
        <w:gridCol w:w="3844"/>
        <w:gridCol w:w="5575"/>
      </w:tblGrid>
      <w:tr w14:paraId="2E66A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  <w:shd w:val="clear" w:color="auto" w:fill="auto"/>
          </w:tcPr>
          <w:p w14:paraId="4F2B2F4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0" w:type="dxa"/>
            <w:shd w:val="clear" w:color="auto" w:fill="auto"/>
          </w:tcPr>
          <w:p w14:paraId="430A809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44" w:type="dxa"/>
            <w:shd w:val="clear" w:color="auto" w:fill="auto"/>
          </w:tcPr>
          <w:p w14:paraId="08EC5558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5" w:type="dxa"/>
            <w:shd w:val="clear" w:color="auto" w:fill="auto"/>
          </w:tcPr>
          <w:p w14:paraId="47E59D00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Necessidades (Escopo)</w:t>
            </w:r>
          </w:p>
        </w:tc>
      </w:tr>
      <w:tr w14:paraId="17180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 w14:paraId="509048F0">
            <w:r>
              <w:rPr>
                <w:lang w:val="pt-BR"/>
              </w:rPr>
              <w:t>Dificuldade na utilização de sistemas de anotações complexos ou anotações em papel.</w:t>
            </w:r>
          </w:p>
        </w:tc>
        <w:tc>
          <w:tcPr>
            <w:tcW w:w="2120" w:type="dxa"/>
          </w:tcPr>
          <w:p w14:paraId="6766A642">
            <w:pPr>
              <w:pStyle w:val="34"/>
              <w:tabs>
                <w:tab w:val="left" w:pos="358"/>
              </w:tabs>
              <w:ind w:right="598"/>
              <w:jc w:val="center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Pessoas físicas (usuários individuais) e estudantes.</w:t>
            </w:r>
          </w:p>
        </w:tc>
        <w:tc>
          <w:tcPr>
            <w:tcW w:w="3844" w:type="dxa"/>
          </w:tcPr>
          <w:p w14:paraId="0BF67A20">
            <w:pPr>
              <w:pStyle w:val="34"/>
              <w:tabs>
                <w:tab w:val="left" w:pos="820"/>
                <w:tab w:val="left" w:pos="822"/>
                <w:tab w:val="left" w:pos="2311"/>
              </w:tabs>
              <w:ind w:right="103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Uso excessivo de anotações em papel, perda de informações, falta de organização e baixa produtividade.</w:t>
            </w:r>
          </w:p>
        </w:tc>
        <w:tc>
          <w:tcPr>
            <w:tcW w:w="5575" w:type="dxa"/>
          </w:tcPr>
          <w:p w14:paraId="26E59515">
            <w:pPr>
              <w:spacing w:before="103"/>
              <w:rPr>
                <w:sz w:val="20"/>
                <w:szCs w:val="20"/>
                <w:lang w:val="pt-PT"/>
              </w:rPr>
            </w:pPr>
            <w:r>
              <w:rPr>
                <w:b/>
                <w:bCs/>
                <w:sz w:val="20"/>
                <w:szCs w:val="20"/>
                <w:lang w:val="pt-PT"/>
              </w:rPr>
              <w:t>Como usuário,</w:t>
            </w:r>
            <w:r>
              <w:rPr>
                <w:sz w:val="20"/>
                <w:szCs w:val="20"/>
                <w:lang w:val="pt-PT"/>
              </w:rPr>
              <w:t xml:space="preserve"> eu quero criar anotações de forma rápida e intuitiva para registrar informações pessoais ou acadêmicas com praticidade.</w:t>
            </w:r>
          </w:p>
          <w:p w14:paraId="75EED64C">
            <w:pPr>
              <w:spacing w:before="103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t-PT"/>
              </w:rPr>
              <w:t>Como usuário,</w:t>
            </w:r>
            <w:r>
              <w:rPr>
                <w:sz w:val="20"/>
                <w:szCs w:val="20"/>
                <w:lang w:val="pt-PT"/>
              </w:rPr>
              <w:t xml:space="preserve"> eu quero organizar as anotações em pastas e cores diferentes para facilitar o acesso e a identificação.</w:t>
            </w:r>
          </w:p>
          <w:p w14:paraId="102302C1">
            <w:pPr>
              <w:pStyle w:val="34"/>
              <w:spacing w:before="103"/>
              <w:ind w:left="98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pt-PT"/>
              </w:rPr>
              <w:t>Como usuário,</w:t>
            </w:r>
            <w:r>
              <w:rPr>
                <w:sz w:val="20"/>
                <w:szCs w:val="20"/>
                <w:lang w:val="pt-PT"/>
              </w:rPr>
              <w:t xml:space="preserve"> eu quero editar e excluir anotações facilmente para manter as informações atualizadas.</w:t>
            </w:r>
          </w:p>
        </w:tc>
      </w:tr>
      <w:tr w14:paraId="73861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9" w:type="dxa"/>
          </w:tcPr>
          <w:p w14:paraId="637805D2">
            <w:pPr>
              <w:pStyle w:val="28"/>
            </w:pPr>
          </w:p>
          <w:p w14:paraId="463F29E8"/>
          <w:p w14:paraId="3B7B4B86"/>
        </w:tc>
        <w:tc>
          <w:tcPr>
            <w:tcW w:w="2120" w:type="dxa"/>
          </w:tcPr>
          <w:p w14:paraId="3A0FF5F2">
            <w:pPr>
              <w:pStyle w:val="28"/>
            </w:pPr>
          </w:p>
        </w:tc>
        <w:tc>
          <w:tcPr>
            <w:tcW w:w="3844" w:type="dxa"/>
          </w:tcPr>
          <w:p w14:paraId="5630AD66">
            <w:pPr>
              <w:pStyle w:val="28"/>
            </w:pPr>
          </w:p>
        </w:tc>
        <w:tc>
          <w:tcPr>
            <w:tcW w:w="5575" w:type="dxa"/>
          </w:tcPr>
          <w:p w14:paraId="61829076">
            <w:pPr>
              <w:pStyle w:val="28"/>
              <w:rPr>
                <w:lang w:val="pt-PT"/>
              </w:rPr>
            </w:pPr>
          </w:p>
          <w:p w14:paraId="2BA226A1">
            <w:pPr>
              <w:rPr>
                <w:lang w:val="pt-PT"/>
              </w:rPr>
            </w:pPr>
          </w:p>
          <w:p w14:paraId="17AD93B2">
            <w:pPr>
              <w:rPr>
                <w:lang w:val="pt-PT"/>
              </w:rPr>
            </w:pPr>
          </w:p>
        </w:tc>
      </w:tr>
    </w:tbl>
    <w:p w14:paraId="0DE4B5B7">
      <w:pPr>
        <w:rPr>
          <w:lang w:val="pt-PT"/>
        </w:rPr>
      </w:pPr>
    </w:p>
    <w:p w14:paraId="66204FF1">
      <w:pPr>
        <w:rPr>
          <w:lang w:val="pt-PT"/>
        </w:rPr>
      </w:pPr>
    </w:p>
    <w:p w14:paraId="2DBF0D7D">
      <w:pPr>
        <w:rPr>
          <w:lang w:val="pt-PT"/>
        </w:rPr>
      </w:pPr>
    </w:p>
    <w:p w14:paraId="6B62F1B3">
      <w:pPr>
        <w:tabs>
          <w:tab w:val="left" w:pos="3700"/>
        </w:tabs>
        <w:sectPr>
          <w:headerReference r:id="rId12" w:type="first"/>
          <w:footerReference r:id="rId14" w:type="first"/>
          <w:headerReference r:id="rId11" w:type="default"/>
          <w:footerReference r:id="rId13" w:type="default"/>
          <w:pgSz w:w="16840" w:h="11907" w:orient="landscape"/>
          <w:pgMar w:top="851" w:right="851" w:bottom="1418" w:left="851" w:header="851" w:footer="851" w:gutter="0"/>
          <w:cols w:space="708" w:num="1"/>
          <w:docGrid w:linePitch="360" w:charSpace="0"/>
        </w:sectPr>
      </w:pPr>
    </w:p>
    <w:p w14:paraId="02F2C34E">
      <w:pPr>
        <w:rPr>
          <w:lang w:val="pt-PT"/>
        </w:rPr>
      </w:pPr>
    </w:p>
    <w:p w14:paraId="64018D93">
      <w:pPr>
        <w:pStyle w:val="2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3"/>
        <w:gridCol w:w="2008"/>
        <w:gridCol w:w="2620"/>
      </w:tblGrid>
      <w:tr w14:paraId="419CB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0" w:type="auto"/>
            <w:shd w:val="pct5" w:color="auto" w:fill="auto"/>
          </w:tcPr>
          <w:p w14:paraId="1E609B84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734EF4D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27B65EB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14:paraId="68776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0" w:type="auto"/>
          </w:tcPr>
          <w:p w14:paraId="58028EDD">
            <w:pPr>
              <w:pStyle w:val="34"/>
              <w:spacing w:line="20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Demasi</w:t>
            </w:r>
          </w:p>
        </w:tc>
        <w:tc>
          <w:tcPr>
            <w:tcW w:w="0" w:type="auto"/>
          </w:tcPr>
          <w:p w14:paraId="77312AB2">
            <w:pPr>
              <w:pStyle w:val="34"/>
              <w:spacing w:line="200" w:lineRule="exact"/>
              <w:ind w:left="6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Dono</w:t>
            </w:r>
          </w:p>
        </w:tc>
        <w:tc>
          <w:tcPr>
            <w:tcW w:w="0" w:type="auto"/>
          </w:tcPr>
          <w:p w14:paraId="130D647A">
            <w:pPr>
              <w:pStyle w:val="28"/>
              <w:rPr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Gerenciamento da empresa</w:t>
            </w:r>
          </w:p>
        </w:tc>
      </w:tr>
      <w:tr w14:paraId="680A4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0" w:type="auto"/>
          </w:tcPr>
          <w:p w14:paraId="19219836">
            <w:pPr>
              <w:pStyle w:val="28"/>
              <w:rPr>
                <w:lang w:val="pt-PT"/>
              </w:rPr>
            </w:pPr>
          </w:p>
        </w:tc>
        <w:tc>
          <w:tcPr>
            <w:tcW w:w="0" w:type="auto"/>
          </w:tcPr>
          <w:p w14:paraId="296FEF7D">
            <w:pPr>
              <w:pStyle w:val="28"/>
              <w:rPr>
                <w:lang w:val="pt-PT"/>
              </w:rPr>
            </w:pPr>
          </w:p>
        </w:tc>
        <w:tc>
          <w:tcPr>
            <w:tcW w:w="0" w:type="auto"/>
          </w:tcPr>
          <w:p w14:paraId="7194DBDC">
            <w:pPr>
              <w:pStyle w:val="28"/>
              <w:rPr>
                <w:lang w:val="pt-PT"/>
              </w:rPr>
            </w:pPr>
          </w:p>
        </w:tc>
      </w:tr>
    </w:tbl>
    <w:p w14:paraId="769D0D3C">
      <w:pPr>
        <w:rPr>
          <w:lang w:val="pt-PT"/>
        </w:rPr>
      </w:pPr>
    </w:p>
    <w:p w14:paraId="2B97A9CA">
      <w:pPr>
        <w:pStyle w:val="2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6AD8DED7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  <w:szCs w:val="20"/>
        </w:rPr>
        <w:t>Deve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ser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uma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aplicação</w:t>
      </w:r>
      <w:r>
        <w:rPr>
          <w:spacing w:val="-4"/>
          <w:sz w:val="20"/>
          <w:szCs w:val="20"/>
        </w:rPr>
        <w:t xml:space="preserve"> web;</w:t>
      </w:r>
    </w:p>
    <w:p w14:paraId="08E9C8FF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usar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linguagem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Java;</w:t>
      </w:r>
    </w:p>
    <w:p w14:paraId="368F77AD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Spring;</w:t>
      </w:r>
    </w:p>
    <w:p w14:paraId="5159FE23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exportar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PDF;</w:t>
      </w:r>
    </w:p>
    <w:p w14:paraId="7406698B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funcionará</w:t>
      </w:r>
      <w:r>
        <w:rPr>
          <w:spacing w:val="-5"/>
          <w:sz w:val="20"/>
        </w:rPr>
        <w:t xml:space="preserve"> </w:t>
      </w:r>
      <w:r>
        <w:rPr>
          <w:sz w:val="20"/>
        </w:rPr>
        <w:t>sem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internet</w:t>
      </w:r>
    </w:p>
    <w:p w14:paraId="278CD6EE">
      <w:pPr>
        <w:pStyle w:val="2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44ACD780">
      <w:pPr>
        <w:pStyle w:val="35"/>
        <w:numPr>
          <w:ilvl w:val="1"/>
          <w:numId w:val="5"/>
        </w:numPr>
        <w:tabs>
          <w:tab w:val="left" w:pos="862"/>
        </w:tabs>
        <w:ind w:left="862"/>
        <w:rPr>
          <w:rFonts w:ascii="Arial"/>
          <w:i/>
        </w:rPr>
      </w:pPr>
      <w:bookmarkStart w:id="22" w:name="_Toc41559918"/>
      <w:r>
        <w:rPr>
          <w:sz w:val="20"/>
        </w:rPr>
        <w:t>Técnologias que o grupo ainda não está acostumado</w:t>
      </w:r>
    </w:p>
    <w:p w14:paraId="1108B6BB">
      <w:pPr>
        <w:pStyle w:val="2"/>
        <w:rPr>
          <w:lang w:val="pt-PT"/>
        </w:rPr>
      </w:pPr>
      <w:r>
        <w:rPr>
          <w:lang w:val="pt-PT"/>
        </w:rPr>
        <w:t>Requisitos de Documentação</w:t>
      </w:r>
      <w:bookmarkEnd w:id="22"/>
    </w:p>
    <w:p w14:paraId="25D61DF9">
      <w:pPr>
        <w:pStyle w:val="35"/>
        <w:numPr>
          <w:ilvl w:val="1"/>
          <w:numId w:val="5"/>
        </w:numPr>
        <w:tabs>
          <w:tab w:val="left" w:pos="862"/>
        </w:tabs>
        <w:spacing w:before="1"/>
        <w:ind w:left="86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Manual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usuário;</w:t>
      </w:r>
    </w:p>
    <w:p w14:paraId="54CD245A">
      <w:pPr>
        <w:pStyle w:val="17"/>
        <w:rPr>
          <w:i/>
        </w:rPr>
      </w:pPr>
    </w:p>
    <w:p w14:paraId="1231BE67">
      <w:pPr>
        <w:pStyle w:val="28"/>
        <w:rPr>
          <w:u w:val="single"/>
          <w:lang w:val="pt-PT"/>
        </w:rPr>
      </w:pPr>
    </w:p>
    <w:sectPr>
      <w:headerReference r:id="rId15" w:type="default"/>
      <w:footerReference r:id="rId16" w:type="default"/>
      <w:pgSz w:w="11907" w:h="16840"/>
      <w:pgMar w:top="851" w:right="851" w:bottom="851" w:left="1418" w:header="851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0"/>
      <w:gridCol w:w="3210"/>
      <w:gridCol w:w="3210"/>
    </w:tblGrid>
    <w:tr w14:paraId="77BF15C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210" w:type="dxa"/>
        </w:tcPr>
        <w:p w14:paraId="7AFEA5B1">
          <w:pPr>
            <w:pStyle w:val="20"/>
            <w:bidi w:val="0"/>
            <w:ind w:left="-115"/>
            <w:jc w:val="left"/>
          </w:pPr>
        </w:p>
      </w:tc>
      <w:tc>
        <w:tcPr>
          <w:tcW w:w="3210" w:type="dxa"/>
        </w:tcPr>
        <w:p w14:paraId="4F2ACA95">
          <w:pPr>
            <w:pStyle w:val="20"/>
            <w:bidi w:val="0"/>
            <w:jc w:val="center"/>
          </w:pPr>
        </w:p>
      </w:tc>
      <w:tc>
        <w:tcPr>
          <w:tcW w:w="3210" w:type="dxa"/>
        </w:tcPr>
        <w:p w14:paraId="51917751">
          <w:pPr>
            <w:pStyle w:val="20"/>
            <w:bidi w:val="0"/>
            <w:ind w:right="-115"/>
            <w:jc w:val="right"/>
          </w:pPr>
        </w:p>
      </w:tc>
    </w:tr>
  </w:tbl>
  <w:p w14:paraId="70DFB53A">
    <w:pPr>
      <w:pStyle w:val="21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23141B">
    <w:pPr>
      <w:pStyle w:val="21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 w14:paraId="382B8B8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464BFAE5">
          <w:pPr>
            <w:pStyle w:val="21"/>
          </w:pPr>
          <w:r>
            <w:t>Politec Ltda.</w:t>
          </w:r>
        </w:p>
        <w:p w14:paraId="3A722047">
          <w:pPr>
            <w:pStyle w:val="21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7729B1E7">
          <w:pPr>
            <w:pStyle w:val="21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5C6D1CDD">
          <w:pPr>
            <w:pStyle w:val="21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1F3B1409"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0"/>
      <w:gridCol w:w="3210"/>
      <w:gridCol w:w="3210"/>
    </w:tblGrid>
    <w:tr w14:paraId="0E5805E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210" w:type="dxa"/>
        </w:tcPr>
        <w:p w14:paraId="6B80648C">
          <w:pPr>
            <w:pStyle w:val="20"/>
            <w:bidi w:val="0"/>
            <w:ind w:left="-115"/>
            <w:jc w:val="left"/>
          </w:pPr>
        </w:p>
      </w:tc>
      <w:tc>
        <w:tcPr>
          <w:tcW w:w="3210" w:type="dxa"/>
        </w:tcPr>
        <w:p w14:paraId="75F43470">
          <w:pPr>
            <w:pStyle w:val="20"/>
            <w:bidi w:val="0"/>
            <w:jc w:val="center"/>
          </w:pPr>
        </w:p>
      </w:tc>
      <w:tc>
        <w:tcPr>
          <w:tcW w:w="3210" w:type="dxa"/>
        </w:tcPr>
        <w:p w14:paraId="5EC5650E">
          <w:pPr>
            <w:pStyle w:val="20"/>
            <w:bidi w:val="0"/>
            <w:ind w:right="-115"/>
            <w:jc w:val="right"/>
          </w:pPr>
        </w:p>
      </w:tc>
    </w:tr>
  </w:tbl>
  <w:p w14:paraId="08136BF3">
    <w:pPr>
      <w:pStyle w:val="21"/>
      <w:bidi w:val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965116">
    <w:pPr>
      <w:pStyle w:val="21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 w14:paraId="6D1A6E6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7A862D5B">
          <w:pPr>
            <w:pStyle w:val="21"/>
          </w:pPr>
          <w:r>
            <w:t>Politec Ltda.</w:t>
          </w:r>
        </w:p>
        <w:p w14:paraId="68430975">
          <w:pPr>
            <w:pStyle w:val="21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0DB14FFE">
          <w:pPr>
            <w:pStyle w:val="21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171A7398">
          <w:pPr>
            <w:pStyle w:val="21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7DF4E37C">
    <w:pPr>
      <w:pStyle w:val="2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045"/>
      <w:gridCol w:w="5045"/>
      <w:gridCol w:w="5045"/>
    </w:tblGrid>
    <w:tr w14:paraId="4BF10D9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5045" w:type="dxa"/>
        </w:tcPr>
        <w:p w14:paraId="22EA2A67">
          <w:pPr>
            <w:pStyle w:val="20"/>
            <w:bidi w:val="0"/>
            <w:ind w:left="-115"/>
            <w:jc w:val="left"/>
          </w:pPr>
        </w:p>
      </w:tc>
      <w:tc>
        <w:tcPr>
          <w:tcW w:w="5045" w:type="dxa"/>
        </w:tcPr>
        <w:p w14:paraId="5C66B3B9">
          <w:pPr>
            <w:pStyle w:val="20"/>
            <w:bidi w:val="0"/>
            <w:jc w:val="center"/>
          </w:pPr>
        </w:p>
      </w:tc>
      <w:tc>
        <w:tcPr>
          <w:tcW w:w="5045" w:type="dxa"/>
        </w:tcPr>
        <w:p w14:paraId="48342AB3">
          <w:pPr>
            <w:pStyle w:val="20"/>
            <w:bidi w:val="0"/>
            <w:ind w:right="-115"/>
            <w:jc w:val="right"/>
          </w:pPr>
        </w:p>
      </w:tc>
    </w:tr>
  </w:tbl>
  <w:p w14:paraId="5550B6BF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3CABC7">
    <w:pPr>
      <w:pStyle w:val="21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 w14:paraId="6BC7A4E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4A26B9E0">
          <w:pPr>
            <w:pStyle w:val="21"/>
          </w:pPr>
          <w:r>
            <w:t>Politec Ltda.</w:t>
          </w:r>
        </w:p>
        <w:p w14:paraId="2414010F">
          <w:pPr>
            <w:pStyle w:val="21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77428719">
          <w:pPr>
            <w:pStyle w:val="21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14:paraId="4EADCE32">
          <w:pPr>
            <w:pStyle w:val="21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5B08B5D1">
    <w:pPr>
      <w:pStyle w:val="21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96D064"/>
  <w:tbl>
    <w:tblPr>
      <w:tblStyle w:val="12"/>
      <w:tblW w:w="9710" w:type="dxa"/>
      <w:tblInd w:w="7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4320"/>
      <w:gridCol w:w="1440"/>
      <w:gridCol w:w="2340"/>
      <w:gridCol w:w="1610"/>
    </w:tblGrid>
    <w:tr w14:paraId="4BAC7EDC"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sdt>
        <w:sdtPr>
          <w:alias w:val="Gestor"/>
          <w:id w:val="1558433569"/>
          <w:placeholder>
            <w:docPart w:val="E3CC9EC629AE481E8DE6D0E2BE46FFB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1BED5367">
              <w:r>
                <w:t>IFSP_Anote</w:t>
              </w:r>
            </w:p>
          </w:tc>
        </w:sdtContent>
      </w:sdt>
      <w:tc>
        <w:tcPr>
          <w:tcW w:w="1440" w:type="dxa"/>
          <w:vAlign w:val="center"/>
        </w:tcPr>
        <w:p w14:paraId="34FF1C98"/>
      </w:tc>
      <w:sdt>
        <w:sdtPr>
          <w:rPr>
            <w:lang w:val="pt-PT"/>
          </w:rPr>
          <w:alias w:val="Assunto"/>
          <w:id w:val="1033692094"/>
          <w:placeholder>
            <w:docPart w:val="316530FA1DBB4118B3A0F6CF2F8D3FD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lang w:val="pt-PT"/>
          </w:rPr>
        </w:sdtEndPr>
        <w:sdtContent>
          <w:tc>
            <w:tcPr>
              <w:tcW w:w="2340" w:type="dxa"/>
              <w:vAlign w:val="center"/>
            </w:tcPr>
            <w:p w14:paraId="542CCDF9">
              <w:pPr>
                <w:rPr>
                  <w:lang w:val="pt-PT"/>
                </w:rPr>
              </w:pPr>
              <w:r>
                <w:rPr>
                  <w:lang w:val="pt-BR"/>
                </w:rPr>
                <w:t>Versão 0.6</w:t>
              </w:r>
            </w:p>
          </w:tc>
        </w:sdtContent>
      </w:sdt>
      <w:tc>
        <w:tcPr>
          <w:tcW w:w="1610" w:type="dxa"/>
          <w:vAlign w:val="center"/>
        </w:tcPr>
        <w:p w14:paraId="7CEA5C9D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 w14:paraId="7DCD9FD7">
    <w:pPr>
      <w:jc w:val="right"/>
    </w:pPr>
    <w:r>
      <w:t xml:space="preserve">vs: </w:t>
    </w:r>
    <w:r>
      <w:fldChar w:fldCharType="begin"/>
    </w:r>
    <w:r>
      <w:instrText xml:space="preserve"> DOCPROPERTY  "Versão Modelo"  \* MERGEFORMAT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0"/>
      <w:gridCol w:w="3210"/>
      <w:gridCol w:w="3210"/>
    </w:tblGrid>
    <w:tr w14:paraId="7C18A9A4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210" w:type="dxa"/>
        </w:tcPr>
        <w:p w14:paraId="65A4BBA8">
          <w:pPr>
            <w:pStyle w:val="20"/>
            <w:bidi w:val="0"/>
            <w:ind w:left="-115"/>
            <w:jc w:val="left"/>
          </w:pPr>
        </w:p>
      </w:tc>
      <w:tc>
        <w:tcPr>
          <w:tcW w:w="3210" w:type="dxa"/>
        </w:tcPr>
        <w:p w14:paraId="2B06B808">
          <w:pPr>
            <w:pStyle w:val="20"/>
            <w:bidi w:val="0"/>
            <w:jc w:val="center"/>
          </w:pPr>
        </w:p>
      </w:tc>
      <w:tc>
        <w:tcPr>
          <w:tcW w:w="3210" w:type="dxa"/>
        </w:tcPr>
        <w:p w14:paraId="734A0996">
          <w:pPr>
            <w:pStyle w:val="20"/>
            <w:bidi w:val="0"/>
            <w:ind w:right="-115"/>
            <w:jc w:val="right"/>
          </w:pPr>
        </w:p>
      </w:tc>
    </w:tr>
  </w:tbl>
  <w:p w14:paraId="10851B10">
    <w:pPr>
      <w:pStyle w:val="20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 w14:paraId="7352407D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 w14:paraId="49E2D74A">
          <w:pPr>
            <w:pStyle w:val="21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07D319E">
          <w:pPr>
            <w:pStyle w:val="21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62C75D1">
          <w:pPr>
            <w:pStyle w:val="21"/>
            <w:jc w:val="right"/>
            <w:rPr>
              <w:b/>
            </w:rPr>
          </w:pPr>
          <w:r>
            <w:rPr>
              <w:b/>
            </w:rPr>
            <w:object>
              <v:shape id="_x0000_i1025" o:spt="75" type="#_x0000_t75" style="height:34.5pt;width:60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</w:tr>
  </w:tbl>
  <w:p w14:paraId="664355AD"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10"/>
      <w:gridCol w:w="3210"/>
      <w:gridCol w:w="3210"/>
    </w:tblGrid>
    <w:tr w14:paraId="5E5D8AF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210" w:type="dxa"/>
        </w:tcPr>
        <w:p w14:paraId="66DB8162">
          <w:pPr>
            <w:pStyle w:val="20"/>
            <w:bidi w:val="0"/>
            <w:ind w:left="-115"/>
            <w:jc w:val="left"/>
          </w:pPr>
        </w:p>
      </w:tc>
      <w:tc>
        <w:tcPr>
          <w:tcW w:w="3210" w:type="dxa"/>
        </w:tcPr>
        <w:p w14:paraId="0016D90B">
          <w:pPr>
            <w:pStyle w:val="20"/>
            <w:bidi w:val="0"/>
            <w:jc w:val="center"/>
          </w:pPr>
        </w:p>
      </w:tc>
      <w:tc>
        <w:tcPr>
          <w:tcW w:w="3210" w:type="dxa"/>
        </w:tcPr>
        <w:p w14:paraId="10B4BC08">
          <w:pPr>
            <w:pStyle w:val="20"/>
            <w:bidi w:val="0"/>
            <w:ind w:right="-115"/>
            <w:jc w:val="right"/>
          </w:pPr>
        </w:p>
      </w:tc>
    </w:tr>
  </w:tbl>
  <w:p w14:paraId="5B110A49">
    <w:pPr>
      <w:pStyle w:val="20"/>
      <w:bidi w:val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 w14:paraId="6DA18410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 w14:paraId="5A0BDA8C">
          <w:pPr>
            <w:pStyle w:val="21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815706A">
          <w:pPr>
            <w:pStyle w:val="21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6FEB5B0">
          <w:pPr>
            <w:pStyle w:val="21"/>
            <w:jc w:val="right"/>
            <w:rPr>
              <w:b/>
            </w:rPr>
          </w:pPr>
          <w:r>
            <w:rPr>
              <w:b/>
            </w:rPr>
            <w:object>
              <v:shape id="_x0000_i1026" o:spt="75" type="#_x0000_t75" style="height:34.5pt;width:60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6" DrawAspect="Content" ObjectID="_1468075726" r:id="rId1">
                <o:LockedField>false</o:LockedField>
              </o:OLEObject>
            </w:object>
          </w:r>
        </w:p>
      </w:tc>
    </w:tr>
  </w:tbl>
  <w:p w14:paraId="30D7AA69">
    <w:pPr>
      <w:pStyle w:val="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045"/>
      <w:gridCol w:w="5045"/>
      <w:gridCol w:w="5045"/>
    </w:tblGrid>
    <w:tr w14:paraId="3587F0D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5045" w:type="dxa"/>
        </w:tcPr>
        <w:p w14:paraId="75CE7B84">
          <w:pPr>
            <w:pStyle w:val="20"/>
            <w:bidi w:val="0"/>
            <w:ind w:left="-115"/>
            <w:jc w:val="left"/>
          </w:pPr>
        </w:p>
      </w:tc>
      <w:tc>
        <w:tcPr>
          <w:tcW w:w="5045" w:type="dxa"/>
        </w:tcPr>
        <w:p w14:paraId="484EA315">
          <w:pPr>
            <w:pStyle w:val="20"/>
            <w:bidi w:val="0"/>
            <w:jc w:val="center"/>
          </w:pPr>
        </w:p>
      </w:tc>
      <w:tc>
        <w:tcPr>
          <w:tcW w:w="5045" w:type="dxa"/>
        </w:tcPr>
        <w:p w14:paraId="1F56EAFD">
          <w:pPr>
            <w:pStyle w:val="20"/>
            <w:bidi w:val="0"/>
            <w:ind w:right="-115"/>
            <w:jc w:val="right"/>
          </w:pPr>
        </w:p>
      </w:tc>
    </w:tr>
  </w:tbl>
  <w:p w14:paraId="7CFFFF38">
    <w:pPr>
      <w:pStyle w:val="20"/>
      <w:bidi w:val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 w14:paraId="491CD1F4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 w14:paraId="06825710">
          <w:pPr>
            <w:pStyle w:val="21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1FC1C07C">
          <w:pPr>
            <w:pStyle w:val="21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B1F511A">
          <w:pPr>
            <w:pStyle w:val="21"/>
            <w:jc w:val="right"/>
            <w:rPr>
              <w:b/>
            </w:rPr>
          </w:pPr>
          <w:r>
            <w:rPr>
              <w:b/>
            </w:rPr>
            <w:object>
              <v:shape id="_x0000_i1027" o:spt="75" type="#_x0000_t75" style="height:34.5pt;width:60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7" DrawAspect="Content" ObjectID="_1468075727" r:id="rId1">
                <o:LockedField>false</o:LockedField>
              </o:OLEObject>
            </w:object>
          </w:r>
        </w:p>
      </w:tc>
    </w:tr>
  </w:tbl>
  <w:p w14:paraId="65F9C3DC">
    <w:pPr>
      <w:pStyle w:val="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 w14:paraId="50DC5019"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 w14:paraId="5A76237D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id w:val="1350989896"/>
          <w:placeholder>
            <w:docPart w:val="6E5EC441397548B4947B93B02F09A1A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Cs/>
            <w:lang w:val="pt-PT"/>
          </w:rPr>
        </w:sdtEndPr>
        <w:sdtContent>
          <w:tc>
            <w:tcPr>
              <w:tcW w:w="6840" w:type="dxa"/>
              <w:vAlign w:val="center"/>
            </w:tcPr>
            <w:p w14:paraId="618C184D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6BD18F9B">
          <w:pPr>
            <w:rPr>
              <w:b/>
            </w:rPr>
          </w:pPr>
        </w:p>
      </w:tc>
    </w:tr>
  </w:tbl>
  <w:p w14:paraId="238601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2EF531"/>
    <w:multiLevelType w:val="multilevel"/>
    <w:tmpl w:val="1E2EF5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7474E27"/>
    <w:multiLevelType w:val="multilevel"/>
    <w:tmpl w:val="37474E27"/>
    <w:lvl w:ilvl="0" w:tentative="0">
      <w:start w:val="2"/>
      <w:numFmt w:val="decimal"/>
      <w:lvlText w:val="%1."/>
      <w:lvlJc w:val="left"/>
      <w:pPr>
        <w:ind w:left="578" w:hanging="435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entative="0">
      <w:start w:val="0"/>
      <w:numFmt w:val="bullet"/>
      <w:lvlText w:val="●"/>
      <w:lvlJc w:val="left"/>
      <w:pPr>
        <w:ind w:left="863" w:hanging="360"/>
      </w:pPr>
      <w:rPr>
        <w:rFonts w:hint="default" w:ascii="Arial" w:hAnsi="Arial" w:eastAsia="Arial" w:cs="Arial"/>
        <w:spacing w:val="0"/>
        <w:w w:val="100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940" w:hanging="36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1021" w:hanging="36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1182" w:hanging="36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1262" w:hanging="36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1343" w:hanging="36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1423" w:hanging="360"/>
      </w:pPr>
      <w:rPr>
        <w:rFonts w:hint="default"/>
        <w:lang w:val="pt-PT" w:eastAsia="en-US" w:bidi="ar-SA"/>
      </w:rPr>
    </w:lvl>
  </w:abstractNum>
  <w:abstractNum w:abstractNumId="2">
    <w:nsid w:val="3A21441E"/>
    <w:multiLevelType w:val="multilevel"/>
    <w:tmpl w:val="3A21441E"/>
    <w:lvl w:ilvl="0" w:tentative="0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73F37BFE"/>
    <w:multiLevelType w:val="multilevel"/>
    <w:tmpl w:val="73F37BFE"/>
    <w:lvl w:ilvl="0" w:tentative="0">
      <w:start w:val="1"/>
      <w:numFmt w:val="bullet"/>
      <w:pStyle w:val="16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75133A1"/>
    <w:multiLevelType w:val="multilevel"/>
    <w:tmpl w:val="775133A1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08"/>
  <w:hyphenationZone w:val="425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3D"/>
    <w:rsid w:val="000568CE"/>
    <w:rsid w:val="0006541F"/>
    <w:rsid w:val="000B1595"/>
    <w:rsid w:val="000B65A4"/>
    <w:rsid w:val="000E5CBC"/>
    <w:rsid w:val="00126574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4001E"/>
    <w:rsid w:val="00572868"/>
    <w:rsid w:val="00577A27"/>
    <w:rsid w:val="00591727"/>
    <w:rsid w:val="006A25C4"/>
    <w:rsid w:val="006F3C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70EC6"/>
    <w:rsid w:val="0099317F"/>
    <w:rsid w:val="009B1EEF"/>
    <w:rsid w:val="00A17A8E"/>
    <w:rsid w:val="00A40A69"/>
    <w:rsid w:val="00A8453D"/>
    <w:rsid w:val="00B31999"/>
    <w:rsid w:val="00B562B3"/>
    <w:rsid w:val="00B940E5"/>
    <w:rsid w:val="00BA55D0"/>
    <w:rsid w:val="00BB7C2C"/>
    <w:rsid w:val="00BD4D84"/>
    <w:rsid w:val="00BE1063"/>
    <w:rsid w:val="00C20736"/>
    <w:rsid w:val="00C22D9B"/>
    <w:rsid w:val="00C357FE"/>
    <w:rsid w:val="00C57F62"/>
    <w:rsid w:val="00CA1C0D"/>
    <w:rsid w:val="00CF37F6"/>
    <w:rsid w:val="00D675CB"/>
    <w:rsid w:val="00D77A69"/>
    <w:rsid w:val="00D82CF1"/>
    <w:rsid w:val="00DA2E88"/>
    <w:rsid w:val="00DE041A"/>
    <w:rsid w:val="00E14F8E"/>
    <w:rsid w:val="00E242A3"/>
    <w:rsid w:val="00E26429"/>
    <w:rsid w:val="00E37A72"/>
    <w:rsid w:val="00E40350"/>
    <w:rsid w:val="00E72350"/>
    <w:rsid w:val="00EB261B"/>
    <w:rsid w:val="00EB3F3F"/>
    <w:rsid w:val="00EE12F5"/>
    <w:rsid w:val="00EF3596"/>
    <w:rsid w:val="00F17D38"/>
    <w:rsid w:val="00F2279B"/>
    <w:rsid w:val="00F22AD8"/>
    <w:rsid w:val="00FC5E20"/>
    <w:rsid w:val="077E0AAF"/>
    <w:rsid w:val="0B8CED8D"/>
    <w:rsid w:val="0D126000"/>
    <w:rsid w:val="15207926"/>
    <w:rsid w:val="1A60F5BE"/>
    <w:rsid w:val="1ABB4686"/>
    <w:rsid w:val="1C65A969"/>
    <w:rsid w:val="1E336286"/>
    <w:rsid w:val="263005BC"/>
    <w:rsid w:val="2F5D8321"/>
    <w:rsid w:val="358BB7E7"/>
    <w:rsid w:val="361E37F2"/>
    <w:rsid w:val="3ED01231"/>
    <w:rsid w:val="45AC7C3C"/>
    <w:rsid w:val="51720CCF"/>
    <w:rsid w:val="550A3DDE"/>
    <w:rsid w:val="5BC6413C"/>
    <w:rsid w:val="728A3571"/>
    <w:rsid w:val="75D2806C"/>
    <w:rsid w:val="78066A27"/>
    <w:rsid w:val="7934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Hyperlink"/>
    <w:basedOn w:val="11"/>
    <w:uiPriority w:val="99"/>
    <w:rPr>
      <w:color w:val="0000FF"/>
      <w:u w:val="single"/>
    </w:rPr>
  </w:style>
  <w:style w:type="paragraph" w:styleId="15">
    <w:name w:val="toc 2"/>
    <w:basedOn w:val="1"/>
    <w:next w:val="1"/>
    <w:qFormat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16">
    <w:name w:val="List"/>
    <w:basedOn w:val="1"/>
    <w:semiHidden/>
    <w:qFormat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17">
    <w:name w:val="Body Text"/>
    <w:basedOn w:val="1"/>
    <w:link w:val="33"/>
    <w:qFormat/>
    <w:uiPriority w:val="1"/>
    <w:pPr>
      <w:jc w:val="left"/>
    </w:pPr>
    <w:rPr>
      <w:lang w:val="pt-PT"/>
    </w:rPr>
  </w:style>
  <w:style w:type="paragraph" w:styleId="18">
    <w:name w:val="annotation text"/>
    <w:basedOn w:val="1"/>
    <w:semiHidden/>
    <w:qFormat/>
    <w:uiPriority w:val="0"/>
  </w:style>
  <w:style w:type="paragraph" w:styleId="19">
    <w:name w:val="Title"/>
    <w:basedOn w:val="1"/>
    <w:next w:val="1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0">
    <w:name w:val="header"/>
    <w:basedOn w:val="1"/>
    <w:semiHidden/>
    <w:qFormat/>
    <w:uiPriority w:val="0"/>
    <w:pPr>
      <w:tabs>
        <w:tab w:val="center" w:pos="4320"/>
        <w:tab w:val="right" w:pos="8640"/>
      </w:tabs>
      <w:jc w:val="center"/>
    </w:pPr>
    <w:rPr>
      <w:b/>
    </w:rPr>
  </w:style>
  <w:style w:type="paragraph" w:styleId="21">
    <w:name w:val="footer"/>
    <w:basedOn w:val="1"/>
    <w:link w:val="3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toc 3"/>
    <w:basedOn w:val="15"/>
    <w:next w:val="1"/>
    <w:semiHidden/>
    <w:uiPriority w:val="0"/>
    <w:pPr>
      <w:tabs>
        <w:tab w:val="left" w:pos="851"/>
      </w:tabs>
      <w:ind w:left="851"/>
    </w:pPr>
    <w:rPr>
      <w:rFonts w:cs="Times New Roman"/>
    </w:rPr>
  </w:style>
  <w:style w:type="paragraph" w:styleId="23">
    <w:name w:val="Balloon Text"/>
    <w:basedOn w:val="1"/>
    <w:link w:val="32"/>
    <w:semiHidden/>
    <w:unhideWhenUsed/>
    <w:uiPriority w:val="99"/>
    <w:rPr>
      <w:rFonts w:ascii="Tahoma" w:hAnsi="Tahoma" w:cs="Tahoma"/>
      <w:sz w:val="16"/>
      <w:szCs w:val="16"/>
    </w:rPr>
  </w:style>
  <w:style w:type="paragraph" w:styleId="24">
    <w:name w:val="toc 1"/>
    <w:basedOn w:val="1"/>
    <w:next w:val="1"/>
    <w:qFormat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table" w:styleId="25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Titulo documento"/>
    <w:basedOn w:val="1"/>
    <w:next w:val="1"/>
    <w:qFormat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27">
    <w:name w:val="BodyText"/>
    <w:basedOn w:val="1"/>
    <w:uiPriority w:val="0"/>
    <w:pPr>
      <w:spacing w:before="40" w:after="60"/>
    </w:pPr>
    <w:rPr>
      <w:color w:val="auto"/>
    </w:rPr>
  </w:style>
  <w:style w:type="paragraph" w:customStyle="1" w:styleId="28">
    <w:name w:val="Instrução"/>
    <w:basedOn w:val="1"/>
    <w:next w:val="1"/>
    <w:qFormat/>
    <w:uiPriority w:val="0"/>
    <w:pPr>
      <w:jc w:val="left"/>
    </w:pPr>
    <w:rPr>
      <w:i/>
      <w:color w:val="0000FF"/>
    </w:rPr>
  </w:style>
  <w:style w:type="paragraph" w:customStyle="1" w:styleId="29">
    <w:name w:val="infoblue"/>
    <w:basedOn w:val="1"/>
    <w:qFormat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character" w:styleId="30">
    <w:name w:val="Placeholder Text"/>
    <w:basedOn w:val="11"/>
    <w:semiHidden/>
    <w:qFormat/>
    <w:uiPriority w:val="99"/>
    <w:rPr>
      <w:color w:val="808080"/>
    </w:rPr>
  </w:style>
  <w:style w:type="character" w:customStyle="1" w:styleId="31">
    <w:name w:val="Rodapé Char"/>
    <w:basedOn w:val="11"/>
    <w:link w:val="21"/>
    <w:semiHidden/>
    <w:uiPriority w:val="0"/>
    <w:rPr>
      <w:rFonts w:ascii="Arial" w:hAnsi="Arial" w:cs="Arial"/>
      <w:color w:val="000000"/>
    </w:rPr>
  </w:style>
  <w:style w:type="character" w:customStyle="1" w:styleId="32">
    <w:name w:val="Texto de balão Char"/>
    <w:basedOn w:val="11"/>
    <w:link w:val="23"/>
    <w:semiHidden/>
    <w:qFormat/>
    <w:uiPriority w:val="99"/>
    <w:rPr>
      <w:rFonts w:ascii="Tahoma" w:hAnsi="Tahoma" w:cs="Tahoma"/>
      <w:color w:val="000000"/>
      <w:sz w:val="16"/>
      <w:szCs w:val="16"/>
    </w:rPr>
  </w:style>
  <w:style w:type="character" w:customStyle="1" w:styleId="33">
    <w:name w:val="Corpo de texto Char"/>
    <w:basedOn w:val="11"/>
    <w:link w:val="17"/>
    <w:uiPriority w:val="1"/>
    <w:rPr>
      <w:rFonts w:ascii="Arial" w:hAnsi="Arial" w:cs="Arial"/>
      <w:color w:val="000000"/>
      <w:lang w:val="pt-PT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jc w:val="left"/>
    </w:pPr>
    <w:rPr>
      <w:rFonts w:eastAsia="Arial"/>
      <w:color w:val="auto"/>
      <w:sz w:val="22"/>
      <w:szCs w:val="22"/>
      <w:lang w:val="pt-PT" w:eastAsia="en-US"/>
    </w:rPr>
  </w:style>
  <w:style w:type="paragraph" w:styleId="35">
    <w:name w:val="List Paragraph"/>
    <w:basedOn w:val="1"/>
    <w:qFormat/>
    <w:uiPriority w:val="1"/>
    <w:pPr>
      <w:widowControl w:val="0"/>
      <w:autoSpaceDE w:val="0"/>
      <w:autoSpaceDN w:val="0"/>
      <w:ind w:left="862" w:hanging="360"/>
      <w:jc w:val="left"/>
    </w:pPr>
    <w:rPr>
      <w:rFonts w:ascii="Arial MT" w:hAnsi="Arial MT" w:eastAsia="Arial MT" w:cs="Arial MT"/>
      <w:color w:val="auto"/>
      <w:sz w:val="22"/>
      <w:szCs w:val="22"/>
      <w:lang w:val="pt-PT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2.png"/><Relationship Id="rId17" Type="http://schemas.openxmlformats.org/officeDocument/2006/relationships/theme" Target="theme/theme1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2.bin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55635A70EA429F823907C62604EE0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B09710-5A57-493C-88A7-D4DF50022623}"/>
      </w:docPartPr>
      <w:docPartBody>
        <w:p w14:paraId="54A662C7">
          <w:pPr>
            <w:pStyle w:val="5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6E5EC441397548B4947B93B02F09A1A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CE7420-288A-4672-A1E2-0EBE8560E966}"/>
      </w:docPartPr>
      <w:docPartBody>
        <w:p w14:paraId="1F9C928E">
          <w:pPr>
            <w:pStyle w:val="6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E3CC9EC629AE481E8DE6D0E2BE46FFB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8A593F-E269-4CF0-888B-BB79E1493FE3}"/>
      </w:docPartPr>
      <w:docPartBody>
        <w:p w14:paraId="1DEDEFDF">
          <w:pPr>
            <w:pStyle w:val="7"/>
          </w:pPr>
          <w:r>
            <w:rPr>
              <w:rStyle w:val="4"/>
            </w:rPr>
            <w:t>[Gestor]</w:t>
          </w:r>
        </w:p>
      </w:docPartBody>
    </w:docPart>
    <w:docPart>
      <w:docPartPr>
        <w:name w:val="316530FA1DBB4118B3A0F6CF2F8D3FD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37C8F8-0FB8-4020-AF70-B91608DCDEBC}"/>
      </w:docPartPr>
      <w:docPartBody>
        <w:p w14:paraId="7C19F96C">
          <w:pPr>
            <w:pStyle w:val="8"/>
          </w:pPr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D7"/>
    <w:rsid w:val="002644D2"/>
    <w:rsid w:val="007A34DC"/>
    <w:rsid w:val="00CB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A455635A70EA429F823907C62604EE0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6">
    <w:name w:val="6E5EC441397548B4947B93B02F09A1A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7">
    <w:name w:val="E3CC9EC629AE481E8DE6D0E2BE46FFB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8">
    <w:name w:val="316530FA1DBB4118B3A0F6CF2F8D3F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ABC6F-FF5B-4FCD-9765-8CBD11AB4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Manager>IFSP_Anote</Manager>
  <Pages>6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2025-09-25T13:22:00Z</dcterms:created>
  <dc:creator>aluno</dc:creator>
  <cp:lastModifiedBy>Pedro Afonso</cp:lastModifiedBy>
  <cp:lastPrinted>2005-05-17T17:30:00Z</cp:lastPrinted>
  <dcterms:modified xsi:type="dcterms:W3CDTF">2025-10-13T22:07:53Z</dcterms:modified>
  <dc:subject>Versão 0.6</dc:subject>
  <dc:title>Visão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1046-12.2.0.22549</vt:lpwstr>
  </property>
  <property fmtid="{D5CDD505-2E9C-101B-9397-08002B2CF9AE}" pid="4" name="ICV">
    <vt:lpwstr>8A1B6B532299419C94EA9C526291F510_12</vt:lpwstr>
  </property>
</Properties>
</file>