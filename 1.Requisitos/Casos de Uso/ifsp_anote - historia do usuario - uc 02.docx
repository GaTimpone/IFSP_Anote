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9432ADF" w14:textId="6D8038DB" w:rsidR="00977656" w:rsidRPr="00D04269" w:rsidRDefault="004B1997" w:rsidP="00D04269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1F323618" w14:textId="76E1438F" w:rsidR="00D04269" w:rsidRPr="00D04269" w:rsidRDefault="00D04269" w:rsidP="00273BE4">
      <w:pPr>
        <w:pStyle w:val="EPP-Seonivel1"/>
        <w:numPr>
          <w:ilvl w:val="0"/>
          <w:numId w:val="0"/>
        </w:numPr>
        <w:ind w:left="432"/>
        <w:rPr>
          <w:b w:val="0"/>
          <w:bCs/>
          <w:lang w:val="pt-PT"/>
        </w:rPr>
      </w:pPr>
      <w:r w:rsidRPr="00D04269">
        <w:rPr>
          <w:b w:val="0"/>
          <w:bCs/>
          <w:lang w:val="pt-PT"/>
        </w:rPr>
        <w:t xml:space="preserve">Manter </w:t>
      </w:r>
      <w:r w:rsidR="00D70868">
        <w:rPr>
          <w:b w:val="0"/>
          <w:bCs/>
          <w:lang w:val="pt-PT"/>
        </w:rPr>
        <w:t>anotação</w:t>
      </w:r>
    </w:p>
    <w:p w14:paraId="27A1C974" w14:textId="77777777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</w:p>
    <w:p w14:paraId="3BE74528" w14:textId="63074835" w:rsidR="00D762FB" w:rsidRDefault="00D04269" w:rsidP="00D04269">
      <w:pPr>
        <w:pStyle w:val="EPP-Seonivel1"/>
        <w:numPr>
          <w:ilvl w:val="0"/>
          <w:numId w:val="0"/>
        </w:numPr>
      </w:pPr>
      <w:r>
        <w:t>id: 0</w:t>
      </w:r>
      <w:r w:rsidR="00D70868">
        <w:t>2</w:t>
      </w:r>
    </w:p>
    <w:p w14:paraId="5BC0197A" w14:textId="15CA6AC4" w:rsidR="00977656" w:rsidRDefault="00AF2C6E" w:rsidP="00D04269">
      <w:pPr>
        <w:pStyle w:val="EPP-Seonivel1"/>
      </w:pPr>
      <w:r>
        <w:t xml:space="preserve">estimativa: </w:t>
      </w:r>
    </w:p>
    <w:p w14:paraId="3F02B2BD" w14:textId="4181E8F5" w:rsid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  <w:caps w:val="0"/>
        </w:rPr>
      </w:pPr>
      <w:r>
        <w:rPr>
          <w:b w:val="0"/>
          <w:bCs/>
          <w:caps w:val="0"/>
        </w:rPr>
        <w:t>Analise de modelagem:</w:t>
      </w:r>
      <w:r w:rsidR="00852D66">
        <w:rPr>
          <w:b w:val="0"/>
          <w:bCs/>
          <w:caps w:val="0"/>
        </w:rPr>
        <w:t xml:space="preserve"> 4h</w:t>
      </w:r>
    </w:p>
    <w:p w14:paraId="709E8194" w14:textId="1BB21821" w:rsid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  <w:caps w:val="0"/>
        </w:rPr>
      </w:pPr>
      <w:r>
        <w:rPr>
          <w:b w:val="0"/>
          <w:bCs/>
          <w:caps w:val="0"/>
        </w:rPr>
        <w:t>Implementação:</w:t>
      </w:r>
      <w:r w:rsidR="00852D66">
        <w:rPr>
          <w:b w:val="0"/>
          <w:bCs/>
          <w:caps w:val="0"/>
        </w:rPr>
        <w:t xml:space="preserve"> </w:t>
      </w:r>
      <w:r w:rsidR="00D70868">
        <w:rPr>
          <w:b w:val="0"/>
          <w:bCs/>
          <w:caps w:val="0"/>
        </w:rPr>
        <w:t>10</w:t>
      </w:r>
      <w:r w:rsidR="00852D66">
        <w:rPr>
          <w:b w:val="0"/>
          <w:bCs/>
          <w:caps w:val="0"/>
        </w:rPr>
        <w:t>h</w:t>
      </w:r>
    </w:p>
    <w:p w14:paraId="590B2CD1" w14:textId="199D31D8" w:rsidR="004A3C54" w:rsidRPr="004A3C54" w:rsidRDefault="004A3C54" w:rsidP="004A3C54">
      <w:pPr>
        <w:pStyle w:val="EPP-Seonivel1"/>
        <w:numPr>
          <w:ilvl w:val="0"/>
          <w:numId w:val="0"/>
        </w:numPr>
        <w:spacing w:before="0" w:after="0"/>
        <w:rPr>
          <w:b w:val="0"/>
          <w:bCs/>
        </w:rPr>
      </w:pPr>
      <w:r>
        <w:rPr>
          <w:b w:val="0"/>
          <w:bCs/>
          <w:caps w:val="0"/>
        </w:rPr>
        <w:t>Testes e validação:</w:t>
      </w:r>
      <w:r w:rsidR="00852D66">
        <w:rPr>
          <w:b w:val="0"/>
          <w:bCs/>
          <w:caps w:val="0"/>
        </w:rPr>
        <w:t xml:space="preserve"> 4h </w:t>
      </w:r>
    </w:p>
    <w:p w14:paraId="770E3DDB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67A66F30" w14:textId="1A546C9A" w:rsidR="004A3C54" w:rsidRPr="004A3C54" w:rsidRDefault="004A3C54" w:rsidP="004A3C54">
      <w:bookmarkStart w:id="1" w:name="_Toc464633894"/>
      <w:r>
        <w:t>Permitir que o usuário gerencie e anotações; criar, editar, excluir e visualizar.</w:t>
      </w:r>
    </w:p>
    <w:p w14:paraId="2FEBC751" w14:textId="2DD734E8" w:rsidR="00637D84" w:rsidRDefault="004B1997" w:rsidP="00637D84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FD7793B" w14:textId="56D590C3" w:rsidR="00637D84" w:rsidRDefault="00F74396" w:rsidP="00F74396">
      <w:pPr>
        <w:pStyle w:val="EPP-Comentario"/>
        <w:rPr>
          <w:color w:val="auto"/>
        </w:rPr>
      </w:pPr>
      <w:r w:rsidRPr="00F74396">
        <w:rPr>
          <w:color w:val="auto"/>
        </w:rPr>
        <w:t xml:space="preserve">Usuario </w:t>
      </w:r>
      <w:r w:rsidR="00D70868">
        <w:rPr>
          <w:color w:val="auto"/>
        </w:rPr>
        <w:t>escrever suas anotações dentro do</w:t>
      </w:r>
      <w:r w:rsidRPr="00F74396">
        <w:rPr>
          <w:color w:val="auto"/>
        </w:rPr>
        <w:t xml:space="preserve"> caderno</w:t>
      </w:r>
    </w:p>
    <w:p w14:paraId="3852AD77" w14:textId="6BF5ED38" w:rsidR="00637D84" w:rsidRPr="00F74396" w:rsidRDefault="00637D84" w:rsidP="00637D84">
      <w:pPr>
        <w:pStyle w:val="EPP-Comentario"/>
        <w:rPr>
          <w:color w:val="auto"/>
        </w:rPr>
      </w:pPr>
      <w:r w:rsidRPr="00F74396">
        <w:rPr>
          <w:color w:val="auto"/>
        </w:rPr>
        <w:t xml:space="preserve">Usuario </w:t>
      </w:r>
      <w:r>
        <w:rPr>
          <w:color w:val="auto"/>
        </w:rPr>
        <w:t xml:space="preserve">escrever suas anotações </w:t>
      </w:r>
      <w:r>
        <w:rPr>
          <w:color w:val="auto"/>
        </w:rPr>
        <w:t>avulssas</w:t>
      </w:r>
    </w:p>
    <w:p w14:paraId="6B8350A5" w14:textId="3CFDCE13" w:rsidR="00F74396" w:rsidRPr="00F74396" w:rsidRDefault="00F74396" w:rsidP="00F74396">
      <w:pPr>
        <w:pStyle w:val="EPP-Comentario"/>
        <w:rPr>
          <w:color w:val="auto"/>
        </w:rPr>
      </w:pPr>
      <w:r w:rsidRPr="00F74396">
        <w:rPr>
          <w:color w:val="auto"/>
        </w:rPr>
        <w:t xml:space="preserve">Usuario conseguir visualizar </w:t>
      </w:r>
      <w:r w:rsidR="00D70868">
        <w:rPr>
          <w:color w:val="auto"/>
        </w:rPr>
        <w:t>as</w:t>
      </w:r>
      <w:r w:rsidRPr="00F74396">
        <w:rPr>
          <w:color w:val="auto"/>
        </w:rPr>
        <w:t xml:space="preserve"> </w:t>
      </w:r>
      <w:r w:rsidR="00D70868">
        <w:rPr>
          <w:color w:val="auto"/>
        </w:rPr>
        <w:t>anotações dentro do</w:t>
      </w:r>
      <w:r w:rsidRPr="00F74396">
        <w:rPr>
          <w:color w:val="auto"/>
        </w:rPr>
        <w:t xml:space="preserve"> </w:t>
      </w:r>
      <w:r w:rsidR="00D70868">
        <w:rPr>
          <w:color w:val="auto"/>
        </w:rPr>
        <w:t xml:space="preserve">respectivo </w:t>
      </w:r>
      <w:r w:rsidRPr="00F74396">
        <w:rPr>
          <w:color w:val="auto"/>
        </w:rPr>
        <w:t>caderno</w:t>
      </w:r>
    </w:p>
    <w:p w14:paraId="5789436C" w14:textId="3D9E7AE8" w:rsidR="00F74396" w:rsidRPr="00F74396" w:rsidRDefault="00F74396" w:rsidP="00F74396">
      <w:pPr>
        <w:pStyle w:val="EPP-Comentario"/>
        <w:rPr>
          <w:color w:val="auto"/>
        </w:rPr>
      </w:pPr>
      <w:r w:rsidRPr="00F74396">
        <w:rPr>
          <w:color w:val="auto"/>
        </w:rPr>
        <w:t xml:space="preserve">Usuario conseguir editar </w:t>
      </w:r>
      <w:r w:rsidR="00D70868">
        <w:rPr>
          <w:color w:val="auto"/>
        </w:rPr>
        <w:t xml:space="preserve">suas anotações </w:t>
      </w:r>
      <w:r w:rsidRPr="00F74396">
        <w:rPr>
          <w:color w:val="auto"/>
        </w:rPr>
        <w:t>ja criad</w:t>
      </w:r>
      <w:r w:rsidR="00D70868">
        <w:rPr>
          <w:color w:val="auto"/>
        </w:rPr>
        <w:t>as</w:t>
      </w:r>
      <w:r w:rsidRPr="00F74396">
        <w:rPr>
          <w:color w:val="auto"/>
        </w:rPr>
        <w:t xml:space="preserve"> e salvar com sucesso</w:t>
      </w:r>
    </w:p>
    <w:p w14:paraId="015C93F5" w14:textId="0320DF5A" w:rsidR="00F74396" w:rsidRPr="00F74396" w:rsidRDefault="00F74396" w:rsidP="00F74396">
      <w:pPr>
        <w:pStyle w:val="EPP-Comentario"/>
        <w:rPr>
          <w:color w:val="auto"/>
        </w:rPr>
      </w:pPr>
      <w:r w:rsidRPr="00F74396">
        <w:rPr>
          <w:color w:val="auto"/>
        </w:rPr>
        <w:t xml:space="preserve">Usuario conseguir excluir </w:t>
      </w:r>
      <w:r w:rsidR="00D70868">
        <w:rPr>
          <w:color w:val="auto"/>
        </w:rPr>
        <w:t>suas anotações sem excluir o caderno</w:t>
      </w:r>
    </w:p>
    <w:p w14:paraId="520E0119" w14:textId="77777777" w:rsidR="00F74396" w:rsidRDefault="00F74396" w:rsidP="00016CF6">
      <w:pPr>
        <w:pStyle w:val="EPP-Comentario"/>
      </w:pPr>
    </w:p>
    <w:p w14:paraId="335F8007" w14:textId="45100E3E" w:rsidR="00016CF6" w:rsidRPr="00F74396" w:rsidRDefault="00016CF6" w:rsidP="00016CF6">
      <w:pPr>
        <w:pStyle w:val="EPP-Cabealho"/>
        <w:jc w:val="left"/>
        <w:rPr>
          <w:i/>
          <w:color w:val="0000FF"/>
        </w:rPr>
      </w:pPr>
      <w:r w:rsidRPr="00016CF6">
        <w:rPr>
          <w:b/>
        </w:rPr>
        <w:t>Pré-condição</w:t>
      </w:r>
      <w:r>
        <w:t xml:space="preserve">: </w:t>
      </w:r>
      <w:r w:rsidRPr="00F74396">
        <w:rPr>
          <w:i/>
          <w:color w:val="auto"/>
        </w:rPr>
        <w:t xml:space="preserve">Usuário </w:t>
      </w:r>
      <w:r w:rsidR="00F74396" w:rsidRPr="00F74396">
        <w:rPr>
          <w:i/>
          <w:color w:val="auto"/>
        </w:rPr>
        <w:t>ter cadastro, usuario estar logado</w:t>
      </w:r>
      <w:r>
        <w:t>.</w:t>
      </w:r>
    </w:p>
    <w:p w14:paraId="71BF5AB1" w14:textId="77777777" w:rsidR="00016CF6" w:rsidRDefault="00016CF6" w:rsidP="00016CF6">
      <w:pPr>
        <w:pStyle w:val="EPP-Cabealho"/>
        <w:jc w:val="left"/>
      </w:pPr>
    </w:p>
    <w:p w14:paraId="55072373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0"/>
        <w:gridCol w:w="3762"/>
        <w:gridCol w:w="2410"/>
        <w:gridCol w:w="2386"/>
      </w:tblGrid>
      <w:tr w:rsidR="00016CF6" w:rsidRPr="00016CF6" w14:paraId="203A3E76" w14:textId="77777777" w:rsidTr="00016CF6">
        <w:tc>
          <w:tcPr>
            <w:tcW w:w="1101" w:type="dxa"/>
          </w:tcPr>
          <w:p w14:paraId="0DE7C3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0F31ABA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7F91E8E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1BA190B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9753ADE" w14:textId="77777777" w:rsidTr="00016CF6">
        <w:tc>
          <w:tcPr>
            <w:tcW w:w="1101" w:type="dxa"/>
          </w:tcPr>
          <w:p w14:paraId="757AF740" w14:textId="77777777" w:rsidR="00016CF6" w:rsidRPr="00B56628" w:rsidRDefault="00016CF6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096C4FE9" w14:textId="2A26CC4D" w:rsidR="00016CF6" w:rsidRPr="00B56628" w:rsidRDefault="00A4744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Nov</w:t>
            </w:r>
            <w:r w:rsidR="00D70868">
              <w:rPr>
                <w:color w:val="auto"/>
              </w:rPr>
              <w:t>as Anotações</w:t>
            </w:r>
          </w:p>
        </w:tc>
        <w:tc>
          <w:tcPr>
            <w:tcW w:w="2445" w:type="dxa"/>
          </w:tcPr>
          <w:p w14:paraId="1B424249" w14:textId="6D8248FB" w:rsidR="00016CF6" w:rsidRPr="00B56628" w:rsidRDefault="00A4744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 xml:space="preserve">Clicar no icone </w:t>
            </w:r>
            <w:r w:rsidR="00D70868">
              <w:rPr>
                <w:color w:val="auto"/>
              </w:rPr>
              <w:t xml:space="preserve">do </w:t>
            </w:r>
            <w:r w:rsidRPr="00B56628">
              <w:rPr>
                <w:color w:val="auto"/>
              </w:rPr>
              <w:t>caderno</w:t>
            </w:r>
            <w:r w:rsidR="00D70868">
              <w:rPr>
                <w:color w:val="auto"/>
              </w:rPr>
              <w:t xml:space="preserve"> </w:t>
            </w:r>
            <w:r w:rsidR="00637D84">
              <w:rPr>
                <w:color w:val="auto"/>
              </w:rPr>
              <w:t>ou clicar no botão de novas anotações</w:t>
            </w:r>
          </w:p>
        </w:tc>
        <w:tc>
          <w:tcPr>
            <w:tcW w:w="2445" w:type="dxa"/>
          </w:tcPr>
          <w:p w14:paraId="57F5BD8A" w14:textId="5413FE8F" w:rsidR="00016CF6" w:rsidRPr="00B56628" w:rsidRDefault="00D70868" w:rsidP="007E6CB5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Abrir uma tela para anotações</w:t>
            </w:r>
            <w:r w:rsidR="00B56628" w:rsidRPr="00B56628">
              <w:rPr>
                <w:color w:val="auto"/>
              </w:rPr>
              <w:t>.</w:t>
            </w:r>
          </w:p>
        </w:tc>
      </w:tr>
      <w:tr w:rsidR="00016CF6" w14:paraId="74101110" w14:textId="77777777" w:rsidTr="00016CF6">
        <w:tc>
          <w:tcPr>
            <w:tcW w:w="1101" w:type="dxa"/>
          </w:tcPr>
          <w:p w14:paraId="7160010E" w14:textId="77777777" w:rsidR="00016CF6" w:rsidRPr="00B56628" w:rsidRDefault="00096D0C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0B156EF3" w14:textId="51A3C769" w:rsidR="00016CF6" w:rsidRPr="00B56628" w:rsidRDefault="00B5662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 xml:space="preserve">Salvar </w:t>
            </w:r>
            <w:r w:rsidR="00D70868">
              <w:rPr>
                <w:color w:val="auto"/>
              </w:rPr>
              <w:t>anotações</w:t>
            </w:r>
          </w:p>
        </w:tc>
        <w:tc>
          <w:tcPr>
            <w:tcW w:w="2445" w:type="dxa"/>
          </w:tcPr>
          <w:p w14:paraId="504E134E" w14:textId="1D55AF25" w:rsidR="00016CF6" w:rsidRPr="00B56628" w:rsidRDefault="00B56628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 xml:space="preserve">Clicar </w:t>
            </w:r>
            <w:r w:rsidR="00637D84">
              <w:rPr>
                <w:color w:val="auto"/>
              </w:rPr>
              <w:t>na tela de anotação</w:t>
            </w:r>
            <w:r w:rsidRPr="00B56628">
              <w:rPr>
                <w:color w:val="auto"/>
              </w:rPr>
              <w:t xml:space="preserve"> e na opção de “</w:t>
            </w:r>
            <w:r w:rsidR="00D70868">
              <w:rPr>
                <w:color w:val="auto"/>
              </w:rPr>
              <w:t>Salvar anotções</w:t>
            </w:r>
            <w:r w:rsidR="00F74396">
              <w:rPr>
                <w:color w:val="auto"/>
              </w:rPr>
              <w:t>”</w:t>
            </w:r>
          </w:p>
        </w:tc>
        <w:tc>
          <w:tcPr>
            <w:tcW w:w="2445" w:type="dxa"/>
          </w:tcPr>
          <w:p w14:paraId="5E47658F" w14:textId="4942C530" w:rsidR="00016CF6" w:rsidRPr="00B56628" w:rsidRDefault="00096D0C" w:rsidP="007E6CB5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 xml:space="preserve">Mensagem </w:t>
            </w:r>
            <w:r w:rsidR="00B56628" w:rsidRPr="00B56628">
              <w:rPr>
                <w:color w:val="auto"/>
              </w:rPr>
              <w:t>“</w:t>
            </w:r>
            <w:r w:rsidR="00D70868">
              <w:rPr>
                <w:color w:val="auto"/>
              </w:rPr>
              <w:t xml:space="preserve">Anotações </w:t>
            </w:r>
            <w:r w:rsidR="00B56628" w:rsidRPr="00B56628">
              <w:rPr>
                <w:color w:val="auto"/>
              </w:rPr>
              <w:t>salvas com sucesso”</w:t>
            </w:r>
            <w:r w:rsidRPr="00B56628">
              <w:rPr>
                <w:color w:val="auto"/>
              </w:rPr>
              <w:t>.</w:t>
            </w:r>
          </w:p>
        </w:tc>
      </w:tr>
      <w:tr w:rsidR="00B56628" w14:paraId="162AEE1C" w14:textId="77777777" w:rsidTr="00016CF6">
        <w:tc>
          <w:tcPr>
            <w:tcW w:w="1101" w:type="dxa"/>
          </w:tcPr>
          <w:p w14:paraId="276B8528" w14:textId="4642D051" w:rsidR="00B56628" w:rsidRPr="00B56628" w:rsidRDefault="00B56628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62E00A33" w14:textId="23BF4E05" w:rsidR="00B56628" w:rsidRPr="00B56628" w:rsidRDefault="00B56628" w:rsidP="00B56628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 xml:space="preserve">Excluir </w:t>
            </w:r>
            <w:r w:rsidR="00BE7FF4">
              <w:rPr>
                <w:color w:val="auto"/>
              </w:rPr>
              <w:t>anotações</w:t>
            </w:r>
          </w:p>
        </w:tc>
        <w:tc>
          <w:tcPr>
            <w:tcW w:w="2445" w:type="dxa"/>
          </w:tcPr>
          <w:p w14:paraId="47F428FC" w14:textId="0AC6C9E3" w:rsidR="00B56628" w:rsidRPr="00B56628" w:rsidRDefault="00BE7FF4" w:rsidP="00B56628">
            <w:pPr>
              <w:pStyle w:val="EPP-Comentario"/>
              <w:rPr>
                <w:color w:val="auto"/>
              </w:rPr>
            </w:pPr>
            <w:r>
              <w:rPr>
                <w:color w:val="auto"/>
              </w:rPr>
              <w:t>Excluir a anotaç</w:t>
            </w:r>
            <w:r w:rsidR="00637D84">
              <w:rPr>
                <w:color w:val="auto"/>
              </w:rPr>
              <w:t>ão</w:t>
            </w:r>
            <w:r>
              <w:rPr>
                <w:color w:val="auto"/>
              </w:rPr>
              <w:t xml:space="preserve"> sem necessariamente excluir o caderno</w:t>
            </w:r>
          </w:p>
        </w:tc>
        <w:tc>
          <w:tcPr>
            <w:tcW w:w="2445" w:type="dxa"/>
          </w:tcPr>
          <w:p w14:paraId="7CD518F2" w14:textId="09CE6193" w:rsidR="00B56628" w:rsidRPr="00B56628" w:rsidRDefault="00B56628" w:rsidP="00B56628">
            <w:pPr>
              <w:pStyle w:val="EPP-Comentario"/>
              <w:rPr>
                <w:color w:val="auto"/>
              </w:rPr>
            </w:pPr>
            <w:r w:rsidRPr="00B56628">
              <w:rPr>
                <w:color w:val="auto"/>
              </w:rPr>
              <w:t>Mensagem: “</w:t>
            </w:r>
            <w:r w:rsidR="00BE7FF4">
              <w:rPr>
                <w:color w:val="auto"/>
              </w:rPr>
              <w:t xml:space="preserve">certeza que deseja </w:t>
            </w:r>
            <w:r w:rsidR="00637D84">
              <w:rPr>
                <w:color w:val="auto"/>
              </w:rPr>
              <w:t>excluir a</w:t>
            </w:r>
            <w:r w:rsidR="00BE7FF4">
              <w:rPr>
                <w:color w:val="auto"/>
              </w:rPr>
              <w:t xml:space="preserve"> </w:t>
            </w:r>
            <w:r w:rsidR="00637D84">
              <w:rPr>
                <w:color w:val="auto"/>
              </w:rPr>
              <w:t>anotação</w:t>
            </w:r>
            <w:r w:rsidR="00BE7FF4">
              <w:rPr>
                <w:color w:val="auto"/>
              </w:rPr>
              <w:t>?</w:t>
            </w:r>
            <w:r w:rsidRPr="00B56628">
              <w:rPr>
                <w:color w:val="auto"/>
              </w:rPr>
              <w:t>”.</w:t>
            </w:r>
          </w:p>
        </w:tc>
      </w:tr>
    </w:tbl>
    <w:p w14:paraId="07FD54C2" w14:textId="77777777" w:rsidR="00016CF6" w:rsidRDefault="00016CF6" w:rsidP="007E6CB5">
      <w:pPr>
        <w:pStyle w:val="EPP-Comentario"/>
      </w:pPr>
    </w:p>
    <w:p w14:paraId="1CA94CE1" w14:textId="77777777" w:rsidR="0033170C" w:rsidRDefault="0033170C" w:rsidP="0033170C">
      <w:pPr>
        <w:pStyle w:val="EPP-Seonivel1"/>
      </w:pPr>
      <w:r>
        <w:t>tEM PROTÓTIPO?</w:t>
      </w:r>
    </w:p>
    <w:p w14:paraId="25F70245" w14:textId="0555D771" w:rsidR="0033170C" w:rsidRDefault="00F74396" w:rsidP="007E6CB5">
      <w:pPr>
        <w:pStyle w:val="EPP-Comentario"/>
      </w:pPr>
      <w:r w:rsidRPr="00F74396">
        <w:rPr>
          <w:color w:val="auto"/>
        </w:rPr>
        <w:t>Não</w:t>
      </w:r>
      <w:r w:rsidR="0033170C">
        <w:t>.</w:t>
      </w: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99861" w14:textId="77777777" w:rsidR="00153EE5" w:rsidRDefault="00153EE5">
      <w:r>
        <w:separator/>
      </w:r>
    </w:p>
  </w:endnote>
  <w:endnote w:type="continuationSeparator" w:id="0">
    <w:p w14:paraId="13760A0B" w14:textId="77777777" w:rsidR="00153EE5" w:rsidRDefault="0015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FC711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F55E708" w14:textId="77777777">
      <w:trPr>
        <w:cantSplit/>
      </w:trPr>
      <w:tc>
        <w:tcPr>
          <w:tcW w:w="6300" w:type="dxa"/>
        </w:tcPr>
        <w:p w14:paraId="3FB4A82D" w14:textId="77777777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 xml:space="preserve">&lt;Sigla </w:t>
              </w:r>
              <w:r w:rsidR="0069452F">
                <w:t>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0A492E4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4A3EA08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D8D0B9A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273BE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8A4C7" w14:textId="77777777" w:rsidR="00153EE5" w:rsidRDefault="00153EE5">
      <w:r>
        <w:separator/>
      </w:r>
    </w:p>
  </w:footnote>
  <w:footnote w:type="continuationSeparator" w:id="0">
    <w:p w14:paraId="0EAA60EB" w14:textId="77777777" w:rsidR="00153EE5" w:rsidRDefault="00153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2E4C83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4FBACC4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61FB5F1" w14:textId="7777777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2993B71E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3DE11F4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60757916">
    <w:abstractNumId w:val="4"/>
  </w:num>
  <w:num w:numId="2" w16cid:durableId="68383304">
    <w:abstractNumId w:val="5"/>
  </w:num>
  <w:num w:numId="3" w16cid:durableId="81420333">
    <w:abstractNumId w:val="5"/>
  </w:num>
  <w:num w:numId="4" w16cid:durableId="941644996">
    <w:abstractNumId w:val="5"/>
  </w:num>
  <w:num w:numId="5" w16cid:durableId="395669880">
    <w:abstractNumId w:val="5"/>
  </w:num>
  <w:num w:numId="6" w16cid:durableId="1900088578">
    <w:abstractNumId w:val="2"/>
  </w:num>
  <w:num w:numId="7" w16cid:durableId="346101659">
    <w:abstractNumId w:val="5"/>
  </w:num>
  <w:num w:numId="8" w16cid:durableId="1862281380">
    <w:abstractNumId w:val="5"/>
  </w:num>
  <w:num w:numId="9" w16cid:durableId="306250501">
    <w:abstractNumId w:val="0"/>
  </w:num>
  <w:num w:numId="10" w16cid:durableId="1005404250">
    <w:abstractNumId w:val="1"/>
  </w:num>
  <w:num w:numId="11" w16cid:durableId="1064521729">
    <w:abstractNumId w:val="3"/>
  </w:num>
  <w:num w:numId="12" w16cid:durableId="946235233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E4"/>
    <w:rsid w:val="0000781E"/>
    <w:rsid w:val="00016CF6"/>
    <w:rsid w:val="00096D0C"/>
    <w:rsid w:val="000C77A8"/>
    <w:rsid w:val="00141BB7"/>
    <w:rsid w:val="00153EE5"/>
    <w:rsid w:val="00153EE8"/>
    <w:rsid w:val="001636B5"/>
    <w:rsid w:val="00185D0C"/>
    <w:rsid w:val="001E0869"/>
    <w:rsid w:val="00254122"/>
    <w:rsid w:val="00273BE4"/>
    <w:rsid w:val="0033170C"/>
    <w:rsid w:val="00366AC2"/>
    <w:rsid w:val="00375F64"/>
    <w:rsid w:val="00442A5D"/>
    <w:rsid w:val="00453FD0"/>
    <w:rsid w:val="0049456B"/>
    <w:rsid w:val="004A3C54"/>
    <w:rsid w:val="004B1997"/>
    <w:rsid w:val="00580EC3"/>
    <w:rsid w:val="005C2EBC"/>
    <w:rsid w:val="00636D67"/>
    <w:rsid w:val="00637D84"/>
    <w:rsid w:val="00651E57"/>
    <w:rsid w:val="0069452F"/>
    <w:rsid w:val="006A0A78"/>
    <w:rsid w:val="006E0A5E"/>
    <w:rsid w:val="007244E2"/>
    <w:rsid w:val="007839CF"/>
    <w:rsid w:val="007C4737"/>
    <w:rsid w:val="007E1532"/>
    <w:rsid w:val="007E6CB5"/>
    <w:rsid w:val="008202EF"/>
    <w:rsid w:val="0082433C"/>
    <w:rsid w:val="00824D94"/>
    <w:rsid w:val="00841EC0"/>
    <w:rsid w:val="00852D66"/>
    <w:rsid w:val="00977656"/>
    <w:rsid w:val="009A6367"/>
    <w:rsid w:val="009B0E25"/>
    <w:rsid w:val="00A47448"/>
    <w:rsid w:val="00A55553"/>
    <w:rsid w:val="00AA73B9"/>
    <w:rsid w:val="00AC5BC3"/>
    <w:rsid w:val="00AF2C6E"/>
    <w:rsid w:val="00B210BA"/>
    <w:rsid w:val="00B5102A"/>
    <w:rsid w:val="00B56628"/>
    <w:rsid w:val="00BA0484"/>
    <w:rsid w:val="00BB664B"/>
    <w:rsid w:val="00BE7FF4"/>
    <w:rsid w:val="00C062CC"/>
    <w:rsid w:val="00C16EDA"/>
    <w:rsid w:val="00C36863"/>
    <w:rsid w:val="00C57F6A"/>
    <w:rsid w:val="00D04269"/>
    <w:rsid w:val="00D27313"/>
    <w:rsid w:val="00D3374F"/>
    <w:rsid w:val="00D60B3D"/>
    <w:rsid w:val="00D70868"/>
    <w:rsid w:val="00D762FB"/>
    <w:rsid w:val="00E700C7"/>
    <w:rsid w:val="00E74320"/>
    <w:rsid w:val="00E85C1E"/>
    <w:rsid w:val="00EA5759"/>
    <w:rsid w:val="00F74396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9852D5"/>
  <w15:docId w15:val="{2B4F68F5-44FE-4802-8900-BE7082F2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oy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120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1085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Leandro Araújo</dc:creator>
  <cp:lastModifiedBy>Leandro Araújo</cp:lastModifiedBy>
  <cp:revision>4</cp:revision>
  <cp:lastPrinted>2005-05-05T18:34:00Z</cp:lastPrinted>
  <dcterms:created xsi:type="dcterms:W3CDTF">2025-10-13T21:23:00Z</dcterms:created>
  <dcterms:modified xsi:type="dcterms:W3CDTF">2025-10-20T23:51:00Z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