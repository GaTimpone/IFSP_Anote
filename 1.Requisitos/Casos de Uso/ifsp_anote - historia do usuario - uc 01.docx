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432ADF" w14:textId="6D8038DB" w:rsidR="00977656" w:rsidRPr="00D04269" w:rsidRDefault="004B1997" w:rsidP="00D04269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1F323618" w14:textId="133C1CD8" w:rsidR="00D04269" w:rsidRPr="00D04269" w:rsidRDefault="00D04269" w:rsidP="00273BE4">
      <w:pPr>
        <w:pStyle w:val="EPP-Seonivel1"/>
        <w:numPr>
          <w:ilvl w:val="0"/>
          <w:numId w:val="0"/>
        </w:numPr>
        <w:ind w:left="432"/>
        <w:rPr>
          <w:b w:val="0"/>
          <w:bCs/>
          <w:lang w:val="pt-PT"/>
        </w:rPr>
      </w:pPr>
      <w:r w:rsidRPr="00D04269">
        <w:rPr>
          <w:b w:val="0"/>
          <w:bCs/>
          <w:lang w:val="pt-PT"/>
        </w:rPr>
        <w:t xml:space="preserve">Manter </w:t>
      </w:r>
      <w:r w:rsidRPr="00852D66">
        <w:rPr>
          <w:b w:val="0"/>
          <w:bCs/>
          <w:lang w:val="pt-PT"/>
        </w:rPr>
        <w:t>caderno</w:t>
      </w:r>
    </w:p>
    <w:p w14:paraId="27A1C974" w14:textId="77777777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</w:p>
    <w:p w14:paraId="3BE74528" w14:textId="63A7B7F4" w:rsidR="00D762FB" w:rsidRDefault="00D04269" w:rsidP="00D04269">
      <w:pPr>
        <w:pStyle w:val="EPP-Seonivel1"/>
        <w:numPr>
          <w:ilvl w:val="0"/>
          <w:numId w:val="0"/>
        </w:numPr>
      </w:pPr>
      <w:r>
        <w:t>id: 01</w:t>
      </w:r>
    </w:p>
    <w:p w14:paraId="5BC0197A" w14:textId="15CA6AC4" w:rsidR="00977656" w:rsidRDefault="00AF2C6E" w:rsidP="00D04269">
      <w:pPr>
        <w:pStyle w:val="EPP-Seonivel1"/>
      </w:pPr>
      <w:r>
        <w:t xml:space="preserve">estimativa: </w:t>
      </w:r>
    </w:p>
    <w:p w14:paraId="3F02B2BD" w14:textId="4181E8F5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Analise de modelagem:</w:t>
      </w:r>
      <w:r w:rsidR="00852D66">
        <w:rPr>
          <w:b w:val="0"/>
          <w:bCs/>
          <w:caps w:val="0"/>
        </w:rPr>
        <w:t xml:space="preserve"> 4h</w:t>
      </w:r>
    </w:p>
    <w:p w14:paraId="709E8194" w14:textId="43F00982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Implementação:</w:t>
      </w:r>
      <w:r w:rsidR="00852D66">
        <w:rPr>
          <w:b w:val="0"/>
          <w:bCs/>
          <w:caps w:val="0"/>
        </w:rPr>
        <w:t xml:space="preserve"> 8h</w:t>
      </w:r>
    </w:p>
    <w:p w14:paraId="590B2CD1" w14:textId="199D31D8" w:rsidR="004A3C54" w:rsidRP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 w:val="0"/>
          <w:bCs/>
          <w:caps w:val="0"/>
        </w:rPr>
        <w:t>Testes e validação:</w:t>
      </w:r>
      <w:r w:rsidR="00852D66">
        <w:rPr>
          <w:b w:val="0"/>
          <w:bCs/>
          <w:caps w:val="0"/>
        </w:rPr>
        <w:t xml:space="preserve"> 4h </w:t>
      </w:r>
    </w:p>
    <w:p w14:paraId="770E3DDB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7A66F30" w14:textId="0C900941" w:rsidR="004A3C54" w:rsidRPr="004A3C54" w:rsidRDefault="004A3C54" w:rsidP="004A3C54">
      <w:bookmarkStart w:id="1" w:name="_Toc464633894"/>
      <w:r>
        <w:t>Permitir que o usuário gerencie cadernos e anotações; criar, editar, excluir e visualizar.</w:t>
      </w:r>
    </w:p>
    <w:p w14:paraId="1DA12B06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D0C6F49" w14:textId="28751B93" w:rsidR="00F74396" w:rsidRPr="00F74396" w:rsidRDefault="00F74396" w:rsidP="00016CF6">
      <w:pPr>
        <w:pStyle w:val="EPP-Comentario"/>
        <w:rPr>
          <w:color w:val="auto"/>
        </w:rPr>
      </w:pPr>
      <w:r w:rsidRPr="00F74396">
        <w:rPr>
          <w:color w:val="auto"/>
        </w:rPr>
        <w:t>Usuario conseguir criar e salvar um caderno</w:t>
      </w:r>
    </w:p>
    <w:p w14:paraId="6B8350A5" w14:textId="5201B6EC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conseguir visualizar todos os cadernos </w:t>
      </w:r>
      <w:r>
        <w:rPr>
          <w:color w:val="auto"/>
        </w:rPr>
        <w:t>criados</w:t>
      </w:r>
    </w:p>
    <w:p w14:paraId="5789436C" w14:textId="57A4E21D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>Usuario conseguir editar um caderno ja criado e salvar com sucesso</w:t>
      </w:r>
    </w:p>
    <w:p w14:paraId="015C93F5" w14:textId="5F91EB2D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>Usuario conseguir excluir</w:t>
      </w:r>
      <w:r w:rsidR="00465217">
        <w:rPr>
          <w:color w:val="auto"/>
        </w:rPr>
        <w:t xml:space="preserve"> um caderno ja criado</w:t>
      </w:r>
      <w:r w:rsidRPr="00F74396">
        <w:rPr>
          <w:color w:val="auto"/>
        </w:rPr>
        <w:t xml:space="preserve"> </w:t>
      </w:r>
    </w:p>
    <w:p w14:paraId="520E0119" w14:textId="77777777" w:rsidR="00F74396" w:rsidRDefault="00F74396" w:rsidP="00016CF6">
      <w:pPr>
        <w:pStyle w:val="EPP-Comentario"/>
      </w:pPr>
    </w:p>
    <w:p w14:paraId="335F8007" w14:textId="5C394E9A" w:rsidR="00016CF6" w:rsidRPr="00F74396" w:rsidRDefault="00016CF6" w:rsidP="00016CF6">
      <w:pPr>
        <w:pStyle w:val="EPP-Cabealho"/>
        <w:jc w:val="left"/>
        <w:rPr>
          <w:i/>
          <w:color w:val="0000FF"/>
        </w:rPr>
      </w:pPr>
      <w:r w:rsidRPr="00016CF6">
        <w:rPr>
          <w:b/>
        </w:rPr>
        <w:t>Pré-condição</w:t>
      </w:r>
      <w:r>
        <w:t xml:space="preserve">: </w:t>
      </w:r>
      <w:r w:rsidRPr="00F74396">
        <w:rPr>
          <w:i/>
          <w:color w:val="auto"/>
        </w:rPr>
        <w:t xml:space="preserve">Usuário </w:t>
      </w:r>
      <w:r w:rsidR="00F74396" w:rsidRPr="00F74396">
        <w:rPr>
          <w:i/>
          <w:color w:val="auto"/>
        </w:rPr>
        <w:t>ter cadastro, usuario estar logado</w:t>
      </w:r>
      <w:r>
        <w:t>.</w:t>
      </w:r>
    </w:p>
    <w:p w14:paraId="71BF5AB1" w14:textId="77777777" w:rsidR="00016CF6" w:rsidRDefault="00016CF6" w:rsidP="00016CF6">
      <w:pPr>
        <w:pStyle w:val="EPP-Cabealho"/>
        <w:jc w:val="left"/>
      </w:pPr>
    </w:p>
    <w:p w14:paraId="5507237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3765"/>
        <w:gridCol w:w="2386"/>
        <w:gridCol w:w="2401"/>
      </w:tblGrid>
      <w:tr w:rsidR="00016CF6" w:rsidRPr="00016CF6" w14:paraId="203A3E76" w14:textId="77777777" w:rsidTr="00016CF6">
        <w:tc>
          <w:tcPr>
            <w:tcW w:w="1101" w:type="dxa"/>
          </w:tcPr>
          <w:p w14:paraId="0DE7C3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0F31ABA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7F91E8E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1BA190B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9753ADE" w14:textId="77777777" w:rsidTr="00016CF6">
        <w:tc>
          <w:tcPr>
            <w:tcW w:w="1101" w:type="dxa"/>
          </w:tcPr>
          <w:p w14:paraId="757AF740" w14:textId="77777777" w:rsidR="00016CF6" w:rsidRPr="00B56628" w:rsidRDefault="00016CF6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96C4FE9" w14:textId="252FE959" w:rsidR="00016CF6" w:rsidRPr="00B56628" w:rsidRDefault="00A4744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Novo caderno</w:t>
            </w:r>
          </w:p>
        </w:tc>
        <w:tc>
          <w:tcPr>
            <w:tcW w:w="2445" w:type="dxa"/>
          </w:tcPr>
          <w:p w14:paraId="1B424249" w14:textId="5538CA4A" w:rsidR="00016CF6" w:rsidRPr="00B56628" w:rsidRDefault="00A4744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Clicar no icone criar caderno e dar um nome</w:t>
            </w:r>
          </w:p>
        </w:tc>
        <w:tc>
          <w:tcPr>
            <w:tcW w:w="2445" w:type="dxa"/>
          </w:tcPr>
          <w:p w14:paraId="57F5BD8A" w14:textId="1AD39628" w:rsidR="00016CF6" w:rsidRPr="00B56628" w:rsidRDefault="00A4744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Mensagem</w:t>
            </w:r>
            <w:r w:rsidR="00B56628" w:rsidRPr="00B56628">
              <w:rPr>
                <w:color w:val="auto"/>
              </w:rPr>
              <w:t>:</w:t>
            </w:r>
            <w:r w:rsidRPr="00B56628">
              <w:rPr>
                <w:color w:val="auto"/>
              </w:rPr>
              <w:t xml:space="preserve"> </w:t>
            </w:r>
            <w:r w:rsidR="00465217">
              <w:rPr>
                <w:color w:val="auto"/>
              </w:rPr>
              <w:t>“</w:t>
            </w:r>
            <w:r w:rsidR="00B56628" w:rsidRPr="00B56628">
              <w:rPr>
                <w:color w:val="auto"/>
              </w:rPr>
              <w:t>“</w:t>
            </w:r>
            <w:r w:rsidRPr="00B56628">
              <w:rPr>
                <w:color w:val="auto"/>
              </w:rPr>
              <w:t>nome do caderno</w:t>
            </w:r>
            <w:r w:rsidR="00465217">
              <w:rPr>
                <w:color w:val="auto"/>
              </w:rPr>
              <w:t>”</w:t>
            </w:r>
            <w:r w:rsidRPr="00B56628">
              <w:rPr>
                <w:color w:val="auto"/>
              </w:rPr>
              <w:t xml:space="preserve"> criado com sucesso</w:t>
            </w:r>
            <w:r w:rsidR="00B56628" w:rsidRPr="00B56628">
              <w:rPr>
                <w:color w:val="auto"/>
              </w:rPr>
              <w:t>”.</w:t>
            </w:r>
          </w:p>
        </w:tc>
      </w:tr>
      <w:tr w:rsidR="00016CF6" w14:paraId="74101110" w14:textId="77777777" w:rsidTr="00016CF6">
        <w:tc>
          <w:tcPr>
            <w:tcW w:w="1101" w:type="dxa"/>
          </w:tcPr>
          <w:p w14:paraId="7160010E" w14:textId="77777777" w:rsidR="00016CF6" w:rsidRPr="00B56628" w:rsidRDefault="00096D0C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0B156EF3" w14:textId="1452E738" w:rsidR="00016CF6" w:rsidRPr="00B56628" w:rsidRDefault="00B5662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Salvar a</w:t>
            </w:r>
            <w:r w:rsidR="00A47448" w:rsidRPr="00B56628">
              <w:rPr>
                <w:color w:val="auto"/>
              </w:rPr>
              <w:t>tualiza</w:t>
            </w:r>
            <w:r w:rsidRPr="00B56628">
              <w:rPr>
                <w:color w:val="auto"/>
              </w:rPr>
              <w:t xml:space="preserve">ções </w:t>
            </w:r>
            <w:r w:rsidR="00F74396">
              <w:rPr>
                <w:color w:val="auto"/>
              </w:rPr>
              <w:t>d</w:t>
            </w:r>
            <w:r w:rsidRPr="00B56628">
              <w:rPr>
                <w:color w:val="auto"/>
              </w:rPr>
              <w:t>o</w:t>
            </w:r>
            <w:r w:rsidR="00F74396">
              <w:rPr>
                <w:color w:val="auto"/>
              </w:rPr>
              <w:t xml:space="preserve"> nome do</w:t>
            </w:r>
            <w:r w:rsidR="00A47448" w:rsidRPr="00B56628">
              <w:rPr>
                <w:color w:val="auto"/>
              </w:rPr>
              <w:t xml:space="preserve"> caderno</w:t>
            </w:r>
          </w:p>
        </w:tc>
        <w:tc>
          <w:tcPr>
            <w:tcW w:w="2445" w:type="dxa"/>
          </w:tcPr>
          <w:p w14:paraId="504E134E" w14:textId="07EAF6FD" w:rsidR="00016CF6" w:rsidRPr="00B56628" w:rsidRDefault="00B5662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Clicar no nome do caderno e na opção de “</w:t>
            </w:r>
            <w:r w:rsidR="00F74396">
              <w:rPr>
                <w:color w:val="auto"/>
              </w:rPr>
              <w:t>alterar titulo</w:t>
            </w:r>
            <w:r w:rsidRPr="00B56628">
              <w:rPr>
                <w:color w:val="auto"/>
              </w:rPr>
              <w:t xml:space="preserve"> </w:t>
            </w:r>
            <w:r w:rsidR="00F74396">
              <w:rPr>
                <w:color w:val="auto"/>
              </w:rPr>
              <w:t>d</w:t>
            </w:r>
            <w:r w:rsidRPr="00B56628">
              <w:rPr>
                <w:color w:val="auto"/>
              </w:rPr>
              <w:t>o caderno</w:t>
            </w:r>
            <w:r w:rsidR="00F74396">
              <w:rPr>
                <w:color w:val="auto"/>
              </w:rPr>
              <w:t>”</w:t>
            </w:r>
          </w:p>
        </w:tc>
        <w:tc>
          <w:tcPr>
            <w:tcW w:w="2445" w:type="dxa"/>
          </w:tcPr>
          <w:p w14:paraId="5E47658F" w14:textId="3CC40C04" w:rsidR="00016CF6" w:rsidRPr="00B56628" w:rsidRDefault="00096D0C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Mensagem </w:t>
            </w:r>
            <w:r w:rsidR="00B56628" w:rsidRPr="00B56628">
              <w:rPr>
                <w:color w:val="auto"/>
              </w:rPr>
              <w:t>“Atualizações salvas com sucesso”</w:t>
            </w:r>
            <w:r w:rsidRPr="00B56628">
              <w:rPr>
                <w:color w:val="auto"/>
              </w:rPr>
              <w:t>.</w:t>
            </w:r>
          </w:p>
        </w:tc>
      </w:tr>
      <w:tr w:rsidR="00B56628" w14:paraId="162AEE1C" w14:textId="77777777" w:rsidTr="00016CF6">
        <w:tc>
          <w:tcPr>
            <w:tcW w:w="1101" w:type="dxa"/>
          </w:tcPr>
          <w:p w14:paraId="276B8528" w14:textId="4642D051" w:rsidR="00B56628" w:rsidRPr="00B56628" w:rsidRDefault="00B56628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62E00A33" w14:textId="7B8C19A7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Excluir caderno</w:t>
            </w:r>
          </w:p>
        </w:tc>
        <w:tc>
          <w:tcPr>
            <w:tcW w:w="2445" w:type="dxa"/>
          </w:tcPr>
          <w:p w14:paraId="47F428FC" w14:textId="08913804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Clicar no nome do caderno e clicar na opção de excluir</w:t>
            </w:r>
          </w:p>
        </w:tc>
        <w:tc>
          <w:tcPr>
            <w:tcW w:w="2445" w:type="dxa"/>
          </w:tcPr>
          <w:p w14:paraId="7CD518F2" w14:textId="5F512262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Mensagem: “nome do caderno excluido com sucesso”.</w:t>
            </w:r>
          </w:p>
        </w:tc>
      </w:tr>
    </w:tbl>
    <w:p w14:paraId="07FD54C2" w14:textId="77777777" w:rsidR="00016CF6" w:rsidRDefault="00016CF6" w:rsidP="007E6CB5">
      <w:pPr>
        <w:pStyle w:val="EPP-Comentario"/>
      </w:pPr>
    </w:p>
    <w:p w14:paraId="1CA94CE1" w14:textId="77777777" w:rsidR="0033170C" w:rsidRDefault="0033170C" w:rsidP="0033170C">
      <w:pPr>
        <w:pStyle w:val="EPP-Seonivel1"/>
      </w:pPr>
      <w:r>
        <w:t>tEM PROTÓTIPO?</w:t>
      </w:r>
    </w:p>
    <w:p w14:paraId="25F70245" w14:textId="0555D771" w:rsidR="0033170C" w:rsidRPr="00465217" w:rsidRDefault="00F74396" w:rsidP="007E6CB5">
      <w:pPr>
        <w:pStyle w:val="EPP-Comentario"/>
        <w:rPr>
          <w:u w:val="single"/>
        </w:rPr>
      </w:pPr>
      <w:r w:rsidRPr="00F74396">
        <w:rPr>
          <w:color w:val="auto"/>
        </w:rPr>
        <w:t>Não</w:t>
      </w:r>
      <w:r w:rsidR="0033170C">
        <w:t>.</w:t>
      </w:r>
    </w:p>
    <w:sectPr w:rsidR="0033170C" w:rsidRPr="00465217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2979" w14:textId="77777777" w:rsidR="00D709A9" w:rsidRDefault="00D709A9">
      <w:r>
        <w:separator/>
      </w:r>
    </w:p>
  </w:endnote>
  <w:endnote w:type="continuationSeparator" w:id="0">
    <w:p w14:paraId="7B80ADE2" w14:textId="77777777" w:rsidR="00D709A9" w:rsidRDefault="00D7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FC711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F55E708" w14:textId="77777777">
      <w:trPr>
        <w:cantSplit/>
      </w:trPr>
      <w:tc>
        <w:tcPr>
          <w:tcW w:w="6300" w:type="dxa"/>
        </w:tcPr>
        <w:p w14:paraId="3FB4A82D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0A492E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4A3EA0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D8D0B9A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73BE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8E17C" w14:textId="77777777" w:rsidR="00D709A9" w:rsidRDefault="00D709A9">
      <w:r>
        <w:separator/>
      </w:r>
    </w:p>
  </w:footnote>
  <w:footnote w:type="continuationSeparator" w:id="0">
    <w:p w14:paraId="76E92452" w14:textId="77777777" w:rsidR="00D709A9" w:rsidRDefault="00D7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2E4C83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4FBACC4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1FB5F1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993B71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11F4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60757916">
    <w:abstractNumId w:val="4"/>
  </w:num>
  <w:num w:numId="2" w16cid:durableId="68383304">
    <w:abstractNumId w:val="5"/>
  </w:num>
  <w:num w:numId="3" w16cid:durableId="81420333">
    <w:abstractNumId w:val="5"/>
  </w:num>
  <w:num w:numId="4" w16cid:durableId="941644996">
    <w:abstractNumId w:val="5"/>
  </w:num>
  <w:num w:numId="5" w16cid:durableId="395669880">
    <w:abstractNumId w:val="5"/>
  </w:num>
  <w:num w:numId="6" w16cid:durableId="1900088578">
    <w:abstractNumId w:val="2"/>
  </w:num>
  <w:num w:numId="7" w16cid:durableId="346101659">
    <w:abstractNumId w:val="5"/>
  </w:num>
  <w:num w:numId="8" w16cid:durableId="1862281380">
    <w:abstractNumId w:val="5"/>
  </w:num>
  <w:num w:numId="9" w16cid:durableId="306250501">
    <w:abstractNumId w:val="0"/>
  </w:num>
  <w:num w:numId="10" w16cid:durableId="1005404250">
    <w:abstractNumId w:val="1"/>
  </w:num>
  <w:num w:numId="11" w16cid:durableId="1064521729">
    <w:abstractNumId w:val="3"/>
  </w:num>
  <w:num w:numId="12" w16cid:durableId="94623523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4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73BE4"/>
    <w:rsid w:val="0033170C"/>
    <w:rsid w:val="00366AC2"/>
    <w:rsid w:val="00375F64"/>
    <w:rsid w:val="00442A5D"/>
    <w:rsid w:val="00453FD0"/>
    <w:rsid w:val="00465217"/>
    <w:rsid w:val="0049456B"/>
    <w:rsid w:val="004A3C54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52D66"/>
    <w:rsid w:val="00977656"/>
    <w:rsid w:val="009A6367"/>
    <w:rsid w:val="009B0E25"/>
    <w:rsid w:val="00A47448"/>
    <w:rsid w:val="00A55553"/>
    <w:rsid w:val="00AA73B9"/>
    <w:rsid w:val="00AC5BC3"/>
    <w:rsid w:val="00AF2C6E"/>
    <w:rsid w:val="00B210BA"/>
    <w:rsid w:val="00B5102A"/>
    <w:rsid w:val="00B56628"/>
    <w:rsid w:val="00BA0484"/>
    <w:rsid w:val="00BB664B"/>
    <w:rsid w:val="00C16EDA"/>
    <w:rsid w:val="00C36863"/>
    <w:rsid w:val="00C57F6A"/>
    <w:rsid w:val="00C76826"/>
    <w:rsid w:val="00D04269"/>
    <w:rsid w:val="00D27313"/>
    <w:rsid w:val="00D3374F"/>
    <w:rsid w:val="00D60B3D"/>
    <w:rsid w:val="00D709A9"/>
    <w:rsid w:val="00D762FB"/>
    <w:rsid w:val="00E700C7"/>
    <w:rsid w:val="00E74320"/>
    <w:rsid w:val="00E85C1E"/>
    <w:rsid w:val="00EA5759"/>
    <w:rsid w:val="00F74396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852D5"/>
  <w15:docId w15:val="{2B4F68F5-44FE-4802-8900-BE7082F2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oy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102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1032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Leandro Araújo</dc:creator>
  <cp:lastModifiedBy>Leandro Araújo</cp:lastModifiedBy>
  <cp:revision>3</cp:revision>
  <cp:lastPrinted>2005-05-05T18:34:00Z</cp:lastPrinted>
  <dcterms:created xsi:type="dcterms:W3CDTF">2025-10-13T21:23:00Z</dcterms:created>
  <dcterms:modified xsi:type="dcterms:W3CDTF">2025-10-20T23:45:00Z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