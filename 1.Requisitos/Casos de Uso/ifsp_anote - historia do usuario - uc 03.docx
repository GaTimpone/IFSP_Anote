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432ADF" w14:textId="6D8038DB" w:rsidR="00977656" w:rsidRPr="00D04269" w:rsidRDefault="004B1997" w:rsidP="00D04269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1F323618" w14:textId="561F0C42" w:rsidR="00D04269" w:rsidRPr="00D04269" w:rsidRDefault="005D1294" w:rsidP="00273BE4">
      <w:pPr>
        <w:pStyle w:val="EPP-Seonivel1"/>
        <w:numPr>
          <w:ilvl w:val="0"/>
          <w:numId w:val="0"/>
        </w:numPr>
        <w:ind w:left="432"/>
        <w:rPr>
          <w:b w:val="0"/>
          <w:bCs/>
          <w:lang w:val="pt-PT"/>
        </w:rPr>
      </w:pPr>
      <w:r>
        <w:rPr>
          <w:b w:val="0"/>
          <w:bCs/>
          <w:lang w:val="pt-PT"/>
        </w:rPr>
        <w:t>Fazer login</w:t>
      </w:r>
    </w:p>
    <w:p w14:paraId="27A1C974" w14:textId="77777777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</w:p>
    <w:p w14:paraId="3BE74528" w14:textId="5396379E" w:rsidR="00D762FB" w:rsidRDefault="00D04269" w:rsidP="00D04269">
      <w:pPr>
        <w:pStyle w:val="EPP-Seonivel1"/>
        <w:numPr>
          <w:ilvl w:val="0"/>
          <w:numId w:val="0"/>
        </w:numPr>
      </w:pPr>
      <w:r>
        <w:t>id: 0</w:t>
      </w:r>
      <w:r w:rsidR="005D1294">
        <w:t>3</w:t>
      </w:r>
    </w:p>
    <w:p w14:paraId="5BC0197A" w14:textId="15CA6AC4" w:rsidR="00977656" w:rsidRDefault="00AF2C6E" w:rsidP="00D04269">
      <w:pPr>
        <w:pStyle w:val="EPP-Seonivel1"/>
      </w:pPr>
      <w:r>
        <w:t xml:space="preserve">estimativa: </w:t>
      </w:r>
    </w:p>
    <w:p w14:paraId="3F02B2BD" w14:textId="4181E8F5" w:rsid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  <w:caps w:val="0"/>
        </w:rPr>
      </w:pPr>
      <w:r>
        <w:rPr>
          <w:b w:val="0"/>
          <w:bCs/>
          <w:caps w:val="0"/>
        </w:rPr>
        <w:t>Analise de modelagem:</w:t>
      </w:r>
      <w:r w:rsidR="00852D66">
        <w:rPr>
          <w:b w:val="0"/>
          <w:bCs/>
          <w:caps w:val="0"/>
        </w:rPr>
        <w:t xml:space="preserve"> 4h</w:t>
      </w:r>
    </w:p>
    <w:p w14:paraId="709E8194" w14:textId="775DF6C5" w:rsid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  <w:caps w:val="0"/>
        </w:rPr>
      </w:pPr>
      <w:r>
        <w:rPr>
          <w:b w:val="0"/>
          <w:bCs/>
          <w:caps w:val="0"/>
        </w:rPr>
        <w:t>Implementação:</w:t>
      </w:r>
      <w:r w:rsidR="00852D66">
        <w:rPr>
          <w:b w:val="0"/>
          <w:bCs/>
          <w:caps w:val="0"/>
        </w:rPr>
        <w:t xml:space="preserve"> </w:t>
      </w:r>
      <w:r w:rsidR="00D70868">
        <w:rPr>
          <w:b w:val="0"/>
          <w:bCs/>
          <w:caps w:val="0"/>
        </w:rPr>
        <w:t>1</w:t>
      </w:r>
      <w:r w:rsidR="005D1294">
        <w:rPr>
          <w:b w:val="0"/>
          <w:bCs/>
          <w:caps w:val="0"/>
        </w:rPr>
        <w:t>2</w:t>
      </w:r>
      <w:r w:rsidR="00852D66">
        <w:rPr>
          <w:b w:val="0"/>
          <w:bCs/>
          <w:caps w:val="0"/>
        </w:rPr>
        <w:t>h</w:t>
      </w:r>
    </w:p>
    <w:p w14:paraId="590B2CD1" w14:textId="199D31D8" w:rsidR="004A3C54" w:rsidRP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</w:rPr>
      </w:pPr>
      <w:r>
        <w:rPr>
          <w:b w:val="0"/>
          <w:bCs/>
          <w:caps w:val="0"/>
        </w:rPr>
        <w:t>Testes e validação:</w:t>
      </w:r>
      <w:r w:rsidR="00852D66">
        <w:rPr>
          <w:b w:val="0"/>
          <w:bCs/>
          <w:caps w:val="0"/>
        </w:rPr>
        <w:t xml:space="preserve"> 4h </w:t>
      </w:r>
    </w:p>
    <w:p w14:paraId="770E3DDB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67A66F30" w14:textId="2B7F8174" w:rsidR="004A3C54" w:rsidRPr="004A3C54" w:rsidRDefault="004A3C54" w:rsidP="004A3C54">
      <w:bookmarkStart w:id="1" w:name="_Toc464633894"/>
      <w:r>
        <w:t xml:space="preserve">Permitir que o usuário </w:t>
      </w:r>
      <w:r w:rsidR="005D1294">
        <w:t>faça login</w:t>
      </w:r>
      <w:r>
        <w:t>.</w:t>
      </w:r>
    </w:p>
    <w:p w14:paraId="1DA12B06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35BA8553" w14:textId="291ED741" w:rsidR="000A4F0D" w:rsidRPr="000A4F0D" w:rsidRDefault="000A4F0D" w:rsidP="000A4F0D">
      <w:pPr>
        <w:pStyle w:val="EPP-Comentario"/>
        <w:rPr>
          <w:color w:val="auto"/>
        </w:rPr>
      </w:pPr>
      <w:r w:rsidRPr="000A4F0D">
        <w:rPr>
          <w:color w:val="auto"/>
        </w:rPr>
        <w:t>O usuário deve possuir um cadastro prévio com credenciais válidas (e-mail e senha).</w:t>
      </w:r>
    </w:p>
    <w:p w14:paraId="53BEE9BA" w14:textId="76A01103" w:rsidR="000A4F0D" w:rsidRPr="000A4F0D" w:rsidRDefault="000A4F0D" w:rsidP="000A4F0D">
      <w:pPr>
        <w:pStyle w:val="EPP-Comentario"/>
        <w:rPr>
          <w:color w:val="auto"/>
        </w:rPr>
      </w:pPr>
      <w:r w:rsidRPr="000A4F0D">
        <w:rPr>
          <w:color w:val="auto"/>
        </w:rPr>
        <w:t>O usuário deve estar na tela de login.</w:t>
      </w:r>
    </w:p>
    <w:p w14:paraId="247A8038" w14:textId="77777777" w:rsidR="000A4F0D" w:rsidRDefault="000A4F0D" w:rsidP="000A4F0D">
      <w:pPr>
        <w:pStyle w:val="EPP-Comentario"/>
      </w:pPr>
    </w:p>
    <w:p w14:paraId="018D097D" w14:textId="77777777" w:rsidR="000A4F0D" w:rsidRPr="00F74396" w:rsidRDefault="00016CF6" w:rsidP="000A4F0D">
      <w:pPr>
        <w:pStyle w:val="EPP-Comentario"/>
        <w:rPr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="000A4F0D">
        <w:rPr>
          <w:color w:val="auto"/>
        </w:rPr>
        <w:t>O sistema deve estar em funcionamento e acessivel com servidor e banco de dados ativo</w:t>
      </w:r>
    </w:p>
    <w:p w14:paraId="335F8007" w14:textId="1AB1AD25" w:rsidR="00016CF6" w:rsidRPr="00F74396" w:rsidRDefault="00016CF6" w:rsidP="00016CF6">
      <w:pPr>
        <w:pStyle w:val="EPP-Cabealho"/>
        <w:jc w:val="left"/>
        <w:rPr>
          <w:i/>
          <w:color w:val="0000FF"/>
        </w:rPr>
      </w:pPr>
    </w:p>
    <w:p w14:paraId="71BF5AB1" w14:textId="77777777" w:rsidR="00016CF6" w:rsidRDefault="00016CF6" w:rsidP="00016CF6">
      <w:pPr>
        <w:pStyle w:val="EPP-Cabealho"/>
        <w:jc w:val="left"/>
      </w:pPr>
    </w:p>
    <w:p w14:paraId="55072373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9"/>
        <w:gridCol w:w="3761"/>
        <w:gridCol w:w="2414"/>
        <w:gridCol w:w="2384"/>
      </w:tblGrid>
      <w:tr w:rsidR="00016CF6" w:rsidRPr="00016CF6" w14:paraId="203A3E76" w14:textId="77777777" w:rsidTr="00531DB6">
        <w:tc>
          <w:tcPr>
            <w:tcW w:w="1069" w:type="dxa"/>
          </w:tcPr>
          <w:p w14:paraId="0DE7C3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1" w:type="dxa"/>
          </w:tcPr>
          <w:p w14:paraId="0F31ABA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14" w:type="dxa"/>
          </w:tcPr>
          <w:p w14:paraId="7F91E8E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84" w:type="dxa"/>
          </w:tcPr>
          <w:p w14:paraId="1BA190B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9753ADE" w14:textId="77777777" w:rsidTr="00531DB6">
        <w:tc>
          <w:tcPr>
            <w:tcW w:w="1069" w:type="dxa"/>
          </w:tcPr>
          <w:p w14:paraId="757AF740" w14:textId="77777777" w:rsidR="00016CF6" w:rsidRPr="00B56628" w:rsidRDefault="00016CF6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01</w:t>
            </w:r>
          </w:p>
        </w:tc>
        <w:tc>
          <w:tcPr>
            <w:tcW w:w="3761" w:type="dxa"/>
          </w:tcPr>
          <w:p w14:paraId="096C4FE9" w14:textId="6477D533" w:rsidR="00016CF6" w:rsidRPr="00B56628" w:rsidRDefault="00531DB6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Login bem-sucedido</w:t>
            </w:r>
          </w:p>
        </w:tc>
        <w:tc>
          <w:tcPr>
            <w:tcW w:w="2414" w:type="dxa"/>
          </w:tcPr>
          <w:p w14:paraId="1B424249" w14:textId="7A106F07" w:rsidR="00016CF6" w:rsidRPr="00B56628" w:rsidRDefault="00531DB6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Fazer o  login corretamente</w:t>
            </w:r>
          </w:p>
        </w:tc>
        <w:tc>
          <w:tcPr>
            <w:tcW w:w="2384" w:type="dxa"/>
          </w:tcPr>
          <w:p w14:paraId="57F5BD8A" w14:textId="3BDD2845" w:rsidR="00016CF6" w:rsidRPr="00AE768C" w:rsidRDefault="00531DB6" w:rsidP="007E6CB5">
            <w:pPr>
              <w:pStyle w:val="EPP-Comentario"/>
              <w:rPr>
                <w:color w:val="auto"/>
                <w:u w:val="single"/>
              </w:rPr>
            </w:pPr>
            <w:r>
              <w:rPr>
                <w:color w:val="auto"/>
              </w:rPr>
              <w:t>Mensagem de “Bem vindo “”nome do usaurio”””.</w:t>
            </w:r>
          </w:p>
        </w:tc>
      </w:tr>
      <w:tr w:rsidR="00AE768C" w14:paraId="74101110" w14:textId="77777777" w:rsidTr="00531DB6">
        <w:tc>
          <w:tcPr>
            <w:tcW w:w="1069" w:type="dxa"/>
          </w:tcPr>
          <w:p w14:paraId="7160010E" w14:textId="77777777" w:rsidR="00AE768C" w:rsidRPr="00B56628" w:rsidRDefault="00AE768C" w:rsidP="00AE768C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02</w:t>
            </w:r>
          </w:p>
        </w:tc>
        <w:tc>
          <w:tcPr>
            <w:tcW w:w="3761" w:type="dxa"/>
          </w:tcPr>
          <w:p w14:paraId="0B156EF3" w14:textId="16DC12F7" w:rsidR="00AE768C" w:rsidRPr="00B56628" w:rsidRDefault="00AE768C" w:rsidP="00AE768C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Credenciais inválidas</w:t>
            </w:r>
          </w:p>
        </w:tc>
        <w:tc>
          <w:tcPr>
            <w:tcW w:w="2414" w:type="dxa"/>
          </w:tcPr>
          <w:p w14:paraId="504E134E" w14:textId="5B6FE530" w:rsidR="00AE768C" w:rsidRPr="00B56628" w:rsidRDefault="00AE768C" w:rsidP="00AE768C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Não efetuar o cadastro e tentar fazer o login</w:t>
            </w:r>
            <w:r>
              <w:rPr>
                <w:color w:val="auto"/>
              </w:rPr>
              <w:t xml:space="preserve"> ou preencher com dados inválidos</w:t>
            </w:r>
            <w:r>
              <w:rPr>
                <w:color w:val="auto"/>
              </w:rPr>
              <w:t>.</w:t>
            </w:r>
          </w:p>
        </w:tc>
        <w:tc>
          <w:tcPr>
            <w:tcW w:w="2384" w:type="dxa"/>
          </w:tcPr>
          <w:p w14:paraId="5E47658F" w14:textId="6EB85440" w:rsidR="00AE768C" w:rsidRPr="00B56628" w:rsidRDefault="00AE768C" w:rsidP="00AE768C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Mensagem “Conta inesistente, verifique se seu endereço de e-mail esta correto ou se se ja possui cadastro no si</w:t>
            </w:r>
            <w:r>
              <w:rPr>
                <w:color w:val="auto"/>
              </w:rPr>
              <w:t>s</w:t>
            </w:r>
            <w:r>
              <w:rPr>
                <w:color w:val="auto"/>
              </w:rPr>
              <w:t xml:space="preserve">tema” </w:t>
            </w:r>
          </w:p>
        </w:tc>
      </w:tr>
      <w:tr w:rsidR="00B56628" w14:paraId="162AEE1C" w14:textId="77777777" w:rsidTr="00531DB6">
        <w:tc>
          <w:tcPr>
            <w:tcW w:w="1069" w:type="dxa"/>
          </w:tcPr>
          <w:p w14:paraId="276B8528" w14:textId="4642D051" w:rsidR="00B56628" w:rsidRPr="00B56628" w:rsidRDefault="00B56628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03</w:t>
            </w:r>
          </w:p>
        </w:tc>
        <w:tc>
          <w:tcPr>
            <w:tcW w:w="3761" w:type="dxa"/>
          </w:tcPr>
          <w:p w14:paraId="62E00A33" w14:textId="0CF742B4" w:rsidR="00B56628" w:rsidRPr="00B56628" w:rsidRDefault="00531DB6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Campos obrigatorios</w:t>
            </w:r>
          </w:p>
        </w:tc>
        <w:tc>
          <w:tcPr>
            <w:tcW w:w="2414" w:type="dxa"/>
          </w:tcPr>
          <w:p w14:paraId="47F428FC" w14:textId="3C3C0AEC" w:rsidR="00B56628" w:rsidRPr="00B56628" w:rsidRDefault="00531DB6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Esquecer de preencher dados obrigatorios na área d</w:t>
            </w:r>
            <w:r w:rsidR="00AE768C">
              <w:rPr>
                <w:color w:val="auto"/>
              </w:rPr>
              <w:t>e</w:t>
            </w:r>
            <w:r>
              <w:rPr>
                <w:color w:val="auto"/>
              </w:rPr>
              <w:t xml:space="preserve"> login</w:t>
            </w:r>
          </w:p>
        </w:tc>
        <w:tc>
          <w:tcPr>
            <w:tcW w:w="2384" w:type="dxa"/>
          </w:tcPr>
          <w:p w14:paraId="7CD518F2" w14:textId="07FB812A" w:rsidR="00B56628" w:rsidRPr="00B56628" w:rsidRDefault="00B56628" w:rsidP="00B56628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Mensagem: “</w:t>
            </w:r>
            <w:r w:rsidR="00531DB6">
              <w:rPr>
                <w:color w:val="auto"/>
              </w:rPr>
              <w:t>Por favor preencha os campos obrigatórios.”</w:t>
            </w:r>
          </w:p>
        </w:tc>
      </w:tr>
    </w:tbl>
    <w:p w14:paraId="07FD54C2" w14:textId="77777777" w:rsidR="00016CF6" w:rsidRDefault="00016CF6" w:rsidP="007E6CB5">
      <w:pPr>
        <w:pStyle w:val="EPP-Comentario"/>
      </w:pPr>
    </w:p>
    <w:p w14:paraId="1CA94CE1" w14:textId="77777777" w:rsidR="0033170C" w:rsidRDefault="0033170C" w:rsidP="0033170C">
      <w:pPr>
        <w:pStyle w:val="EPP-Seonivel1"/>
      </w:pPr>
      <w:r>
        <w:t>tEM PROTÓTIPO?</w:t>
      </w:r>
    </w:p>
    <w:p w14:paraId="25F70245" w14:textId="0555D771" w:rsidR="0033170C" w:rsidRDefault="00F74396" w:rsidP="007E6CB5">
      <w:pPr>
        <w:pStyle w:val="EPP-Comentario"/>
      </w:pPr>
      <w:r w:rsidRPr="00F74396">
        <w:rPr>
          <w:color w:val="auto"/>
        </w:rPr>
        <w:t>Não</w:t>
      </w:r>
      <w:r w:rsidR="0033170C">
        <w:t>.</w:t>
      </w: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9FDEE" w14:textId="77777777" w:rsidR="00A07D44" w:rsidRDefault="00A07D44">
      <w:r>
        <w:separator/>
      </w:r>
    </w:p>
  </w:endnote>
  <w:endnote w:type="continuationSeparator" w:id="0">
    <w:p w14:paraId="562EBCA9" w14:textId="77777777" w:rsidR="00A07D44" w:rsidRDefault="00A0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FC711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F55E708" w14:textId="77777777">
      <w:trPr>
        <w:cantSplit/>
      </w:trPr>
      <w:tc>
        <w:tcPr>
          <w:tcW w:w="6300" w:type="dxa"/>
        </w:tcPr>
        <w:p w14:paraId="3FB4A82D" w14:textId="77777777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 xml:space="preserve">&lt;Sigla </w:t>
              </w:r>
              <w:r w:rsidR="0069452F">
                <w:t>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0A492E4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4A3EA08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D8D0B9A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273BE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D0EB4" w14:textId="77777777" w:rsidR="00A07D44" w:rsidRDefault="00A07D44">
      <w:r>
        <w:separator/>
      </w:r>
    </w:p>
  </w:footnote>
  <w:footnote w:type="continuationSeparator" w:id="0">
    <w:p w14:paraId="329E2E1C" w14:textId="77777777" w:rsidR="00A07D44" w:rsidRDefault="00A07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2E4C83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4FBACC4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61FB5F1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2993B71E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DE11F4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60757916">
    <w:abstractNumId w:val="4"/>
  </w:num>
  <w:num w:numId="2" w16cid:durableId="68383304">
    <w:abstractNumId w:val="5"/>
  </w:num>
  <w:num w:numId="3" w16cid:durableId="81420333">
    <w:abstractNumId w:val="5"/>
  </w:num>
  <w:num w:numId="4" w16cid:durableId="941644996">
    <w:abstractNumId w:val="5"/>
  </w:num>
  <w:num w:numId="5" w16cid:durableId="395669880">
    <w:abstractNumId w:val="5"/>
  </w:num>
  <w:num w:numId="6" w16cid:durableId="1900088578">
    <w:abstractNumId w:val="2"/>
  </w:num>
  <w:num w:numId="7" w16cid:durableId="346101659">
    <w:abstractNumId w:val="5"/>
  </w:num>
  <w:num w:numId="8" w16cid:durableId="1862281380">
    <w:abstractNumId w:val="5"/>
  </w:num>
  <w:num w:numId="9" w16cid:durableId="306250501">
    <w:abstractNumId w:val="0"/>
  </w:num>
  <w:num w:numId="10" w16cid:durableId="1005404250">
    <w:abstractNumId w:val="1"/>
  </w:num>
  <w:num w:numId="11" w16cid:durableId="1064521729">
    <w:abstractNumId w:val="3"/>
  </w:num>
  <w:num w:numId="12" w16cid:durableId="94623523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E4"/>
    <w:rsid w:val="0000781E"/>
    <w:rsid w:val="00016CF6"/>
    <w:rsid w:val="00096D0C"/>
    <w:rsid w:val="000A4F0D"/>
    <w:rsid w:val="000C77A8"/>
    <w:rsid w:val="00141BB7"/>
    <w:rsid w:val="00153EE8"/>
    <w:rsid w:val="001636B5"/>
    <w:rsid w:val="00185D0C"/>
    <w:rsid w:val="001E0869"/>
    <w:rsid w:val="00254122"/>
    <w:rsid w:val="00273BE4"/>
    <w:rsid w:val="0033170C"/>
    <w:rsid w:val="00366AC2"/>
    <w:rsid w:val="00375F64"/>
    <w:rsid w:val="00442A5D"/>
    <w:rsid w:val="00453FD0"/>
    <w:rsid w:val="0049456B"/>
    <w:rsid w:val="004A3C54"/>
    <w:rsid w:val="004B1997"/>
    <w:rsid w:val="00531DB6"/>
    <w:rsid w:val="00580EC3"/>
    <w:rsid w:val="005C2EBC"/>
    <w:rsid w:val="005D1294"/>
    <w:rsid w:val="00636D67"/>
    <w:rsid w:val="00651E57"/>
    <w:rsid w:val="0069452F"/>
    <w:rsid w:val="006A0A78"/>
    <w:rsid w:val="007244E2"/>
    <w:rsid w:val="00751030"/>
    <w:rsid w:val="007839CF"/>
    <w:rsid w:val="007C4737"/>
    <w:rsid w:val="007E1532"/>
    <w:rsid w:val="007E6CB5"/>
    <w:rsid w:val="008202EF"/>
    <w:rsid w:val="0082433C"/>
    <w:rsid w:val="00824D94"/>
    <w:rsid w:val="00841EC0"/>
    <w:rsid w:val="00852D66"/>
    <w:rsid w:val="008955BF"/>
    <w:rsid w:val="00977656"/>
    <w:rsid w:val="009A6367"/>
    <w:rsid w:val="009B0E25"/>
    <w:rsid w:val="009F6F90"/>
    <w:rsid w:val="00A07D44"/>
    <w:rsid w:val="00A47448"/>
    <w:rsid w:val="00A55553"/>
    <w:rsid w:val="00AA73B9"/>
    <w:rsid w:val="00AC5BC3"/>
    <w:rsid w:val="00AE768C"/>
    <w:rsid w:val="00AF2C6E"/>
    <w:rsid w:val="00B210BA"/>
    <w:rsid w:val="00B5102A"/>
    <w:rsid w:val="00B56628"/>
    <w:rsid w:val="00BA0484"/>
    <w:rsid w:val="00BB664B"/>
    <w:rsid w:val="00BE7FF4"/>
    <w:rsid w:val="00C062CC"/>
    <w:rsid w:val="00C16EDA"/>
    <w:rsid w:val="00C36863"/>
    <w:rsid w:val="00C57F6A"/>
    <w:rsid w:val="00D04269"/>
    <w:rsid w:val="00D27313"/>
    <w:rsid w:val="00D3374F"/>
    <w:rsid w:val="00D60B3D"/>
    <w:rsid w:val="00D70868"/>
    <w:rsid w:val="00D762FB"/>
    <w:rsid w:val="00E700C7"/>
    <w:rsid w:val="00E74320"/>
    <w:rsid w:val="00E85C1E"/>
    <w:rsid w:val="00EA5759"/>
    <w:rsid w:val="00F74396"/>
    <w:rsid w:val="00F8475B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9852D5"/>
  <w15:docId w15:val="{2B4F68F5-44FE-4802-8900-BE7082F2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oy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156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994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Leandro Araújo</dc:creator>
  <cp:lastModifiedBy>Leandro Araújo</cp:lastModifiedBy>
  <cp:revision>5</cp:revision>
  <cp:lastPrinted>2005-05-05T18:34:00Z</cp:lastPrinted>
  <dcterms:created xsi:type="dcterms:W3CDTF">2025-10-13T21:23:00Z</dcterms:created>
  <dcterms:modified xsi:type="dcterms:W3CDTF">2025-10-21T00:00:00Z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